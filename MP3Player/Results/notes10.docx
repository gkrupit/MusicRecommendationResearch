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6F071" w14:textId="77777777" w:rsidR="00223AAA" w:rsidRDefault="00C80C77">
      <w:r>
        <w:t xml:space="preserve">Experiment # </w:t>
      </w:r>
    </w:p>
    <w:p w14:paraId="3A42D214" w14:textId="77777777" w:rsidR="00E21FFE" w:rsidRDefault="00E83CC1">
      <w:r>
        <w:t>Computer Engineering, Senior</w:t>
      </w:r>
    </w:p>
    <w:p w14:paraId="3082177E" w14:textId="77777777" w:rsidR="00E21FFE" w:rsidRDefault="00E21FFE"/>
    <w:p w14:paraId="09CC0888" w14:textId="77777777" w:rsidR="00A555E9" w:rsidRDefault="00A555E9">
      <w:r>
        <w:t>Do you play music?</w:t>
      </w:r>
    </w:p>
    <w:p w14:paraId="736FEF04" w14:textId="3555813E" w:rsidR="009A127C" w:rsidRDefault="00184A60">
      <w:r>
        <w:t xml:space="preserve">Yes – Bass, </w:t>
      </w:r>
      <w:r w:rsidR="00BD7115">
        <w:t xml:space="preserve">Guitar </w:t>
      </w:r>
      <w:r w:rsidR="001C58AB">
        <w:t>–</w:t>
      </w:r>
      <w:r w:rsidR="00BD7115">
        <w:t xml:space="preserve"> </w:t>
      </w:r>
      <w:r w:rsidR="001C58AB">
        <w:t>Music theory background – self taught, senior of high school</w:t>
      </w:r>
      <w:r w:rsidR="00537E6F">
        <w:t>, experience building analyzing chord progressions. Writes music</w:t>
      </w:r>
    </w:p>
    <w:p w14:paraId="283173B3" w14:textId="77777777" w:rsidR="00A555E9" w:rsidRDefault="00A555E9"/>
    <w:p w14:paraId="0C306EA0" w14:textId="77777777" w:rsidR="00B114A8" w:rsidRDefault="00B114A8">
      <w:r>
        <w:t>Do you like music?</w:t>
      </w:r>
    </w:p>
    <w:p w14:paraId="635E3C5A" w14:textId="3DDCD757" w:rsidR="00654A7D" w:rsidRDefault="000B39F3">
      <w:r>
        <w:t xml:space="preserve">Yes </w:t>
      </w:r>
      <w:r w:rsidR="00F358AE">
        <w:t>–</w:t>
      </w:r>
      <w:r>
        <w:t xml:space="preserve"> </w:t>
      </w:r>
      <w:r w:rsidR="00F358AE">
        <w:t>Changes his mood fairly easily</w:t>
      </w:r>
      <w:r w:rsidR="006A6437">
        <w:t>.  Writing and playing, always an expression mood</w:t>
      </w:r>
      <w:r w:rsidR="0024469F">
        <w:t>.  Affects his outlook</w:t>
      </w:r>
      <w:r w:rsidR="000231F8">
        <w:t xml:space="preserve">.  </w:t>
      </w:r>
      <w:r w:rsidR="00960C9C">
        <w:t>Very broad in what he listens to, plays</w:t>
      </w:r>
      <w:r w:rsidR="00E91366">
        <w:t>. Gets bored with</w:t>
      </w:r>
      <w:r w:rsidR="00F67F34">
        <w:t xml:space="preserve"> indie, airy, flow through music</w:t>
      </w:r>
    </w:p>
    <w:p w14:paraId="3910A660" w14:textId="77777777" w:rsidR="000A58DA" w:rsidRDefault="000A58DA"/>
    <w:p w14:paraId="4ECB77D5" w14:textId="77777777" w:rsidR="00E21FFE" w:rsidRDefault="00E21FFE">
      <w:r>
        <w:t>When you listen to music, what do you listen to the most?</w:t>
      </w:r>
    </w:p>
    <w:p w14:paraId="6EC100BD" w14:textId="48D9472F" w:rsidR="00B26A60" w:rsidRDefault="005E2169">
      <w:r>
        <w:t xml:space="preserve">Lyrics, overall feel (upbeat, slower, </w:t>
      </w:r>
      <w:r w:rsidR="00C80375">
        <w:t>heavy)</w:t>
      </w:r>
    </w:p>
    <w:p w14:paraId="13B300FB" w14:textId="77777777" w:rsidR="00FA6E98" w:rsidRDefault="00FA6E98"/>
    <w:p w14:paraId="029660FD" w14:textId="77777777" w:rsidR="005B2F0B" w:rsidRDefault="00662C43" w:rsidP="005B2F0B">
      <w:r>
        <w:t>Are you good at remembering lyrics?</w:t>
      </w:r>
    </w:p>
    <w:p w14:paraId="126A5C58" w14:textId="437C37AD" w:rsidR="00FA18BC" w:rsidRPr="005B2F0B" w:rsidRDefault="001F7DD9" w:rsidP="005B2F0B">
      <w:r>
        <w:t>Yes</w:t>
      </w:r>
      <w:r w:rsidR="005B2F0B">
        <w:t>, very</w:t>
      </w:r>
    </w:p>
    <w:p w14:paraId="0E3BF628" w14:textId="77777777" w:rsidR="00E21FFE" w:rsidRDefault="00E21FFE"/>
    <w:p w14:paraId="2D5F0E0F" w14:textId="77777777" w:rsidR="00E21FFE" w:rsidRDefault="00E21FFE"/>
    <w:p w14:paraId="32AB31C3" w14:textId="77777777" w:rsidR="00E21FFE" w:rsidRDefault="00F65C39">
      <w:r>
        <w:t>Song # /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D3152" w14:paraId="6F4B4EE2" w14:textId="77777777" w:rsidTr="006D3152">
        <w:tc>
          <w:tcPr>
            <w:tcW w:w="4428" w:type="dxa"/>
          </w:tcPr>
          <w:p w14:paraId="6CA0D749" w14:textId="77777777" w:rsidR="006D3152" w:rsidRDefault="00662C43">
            <w:r>
              <w:t>1</w:t>
            </w:r>
          </w:p>
        </w:tc>
        <w:tc>
          <w:tcPr>
            <w:tcW w:w="4428" w:type="dxa"/>
          </w:tcPr>
          <w:p w14:paraId="716FF65D" w14:textId="5B0EF00F" w:rsidR="006D3152" w:rsidRDefault="00BF4259">
            <w:r>
              <w:t>A little slow, diminished third chord didn’t do it for him</w:t>
            </w:r>
          </w:p>
        </w:tc>
      </w:tr>
      <w:tr w:rsidR="006D3152" w14:paraId="006C97C6" w14:textId="77777777" w:rsidTr="006D3152">
        <w:tc>
          <w:tcPr>
            <w:tcW w:w="4428" w:type="dxa"/>
          </w:tcPr>
          <w:p w14:paraId="371E331B" w14:textId="77777777" w:rsidR="006D3152" w:rsidRDefault="006D3152"/>
          <w:p w14:paraId="1C9B6828" w14:textId="77777777" w:rsidR="00662C43" w:rsidRDefault="00662C43">
            <w:r>
              <w:t>2</w:t>
            </w:r>
          </w:p>
        </w:tc>
        <w:tc>
          <w:tcPr>
            <w:tcW w:w="4428" w:type="dxa"/>
          </w:tcPr>
          <w:p w14:paraId="10F775BD" w14:textId="539CA307" w:rsidR="008D1126" w:rsidRDefault="004145C8" w:rsidP="00B26A60">
            <w:r>
              <w:t>Tapping foot, head to the beat</w:t>
            </w:r>
            <w:r w:rsidR="00A033F1">
              <w:t xml:space="preserve">.  Liked the song, but it felt like it should be going somewhere.  Liked the feel of the </w:t>
            </w:r>
            <w:r w:rsidR="00E653AD">
              <w:t>song.</w:t>
            </w:r>
            <w:r w:rsidR="00BB0C2A">
              <w:t xml:space="preserve">  Repetitive song structure</w:t>
            </w:r>
          </w:p>
        </w:tc>
      </w:tr>
      <w:tr w:rsidR="006D3152" w14:paraId="03E5CFC4" w14:textId="77777777" w:rsidTr="006D3152">
        <w:tc>
          <w:tcPr>
            <w:tcW w:w="4428" w:type="dxa"/>
          </w:tcPr>
          <w:p w14:paraId="61073EAD" w14:textId="77777777" w:rsidR="006D3152" w:rsidRDefault="00662C43">
            <w:r>
              <w:t>3</w:t>
            </w:r>
          </w:p>
        </w:tc>
        <w:tc>
          <w:tcPr>
            <w:tcW w:w="4428" w:type="dxa"/>
          </w:tcPr>
          <w:p w14:paraId="6DFC5215" w14:textId="6E6A343F" w:rsidR="006D3152" w:rsidRDefault="002B5ACA">
            <w:r>
              <w:t>Drumming with his fingers</w:t>
            </w:r>
            <w:r w:rsidR="000C150B">
              <w:t xml:space="preserve"> – liked the song, but felt it was a little flat</w:t>
            </w:r>
            <w:r w:rsidR="00AB3D6B">
              <w:t>, no dynamics</w:t>
            </w:r>
          </w:p>
        </w:tc>
      </w:tr>
      <w:tr w:rsidR="00435955" w14:paraId="2048A5DF" w14:textId="77777777" w:rsidTr="006D3152">
        <w:tc>
          <w:tcPr>
            <w:tcW w:w="4428" w:type="dxa"/>
          </w:tcPr>
          <w:p w14:paraId="2260477B" w14:textId="77777777" w:rsidR="00435955" w:rsidRDefault="00435955">
            <w:r>
              <w:t>4</w:t>
            </w:r>
          </w:p>
        </w:tc>
        <w:tc>
          <w:tcPr>
            <w:tcW w:w="4428" w:type="dxa"/>
          </w:tcPr>
          <w:p w14:paraId="62A2F2C7" w14:textId="463CD362" w:rsidR="00435955" w:rsidRDefault="009250E5">
            <w:r>
              <w:t xml:space="preserve">Started bopping head when </w:t>
            </w:r>
            <w:r w:rsidR="0014617C">
              <w:t>beat came in and song got more exiting</w:t>
            </w:r>
            <w:r w:rsidR="00CF4AE7">
              <w:t xml:space="preserve"> – 7 – would have scored higher, </w:t>
            </w:r>
            <w:r w:rsidR="00137D66">
              <w:t>but didn’t like voice.  Liked the music</w:t>
            </w:r>
            <w:r w:rsidR="00BF2152">
              <w:t>, liked the melody, but didn’t like the tone</w:t>
            </w:r>
          </w:p>
        </w:tc>
      </w:tr>
      <w:tr w:rsidR="00435955" w14:paraId="378284D9" w14:textId="77777777" w:rsidTr="006D3152">
        <w:tc>
          <w:tcPr>
            <w:tcW w:w="4428" w:type="dxa"/>
          </w:tcPr>
          <w:p w14:paraId="1E100CDE" w14:textId="77777777" w:rsidR="00435955" w:rsidRDefault="00435955">
            <w:r>
              <w:t xml:space="preserve"> 5</w:t>
            </w:r>
          </w:p>
        </w:tc>
        <w:tc>
          <w:tcPr>
            <w:tcW w:w="4428" w:type="dxa"/>
          </w:tcPr>
          <w:p w14:paraId="68CA649B" w14:textId="208F6925" w:rsidR="00435955" w:rsidRDefault="00971C4E">
            <w:r>
              <w:t>Not as good</w:t>
            </w:r>
            <w:r w:rsidR="00A16C9B">
              <w:t xml:space="preserve"> as last one, but once again, </w:t>
            </w:r>
            <w:r w:rsidR="00CB0688">
              <w:t>thought it was not dynamically interesting, but didn’t mind music</w:t>
            </w:r>
          </w:p>
        </w:tc>
      </w:tr>
      <w:tr w:rsidR="00435955" w14:paraId="5B94F200" w14:textId="77777777" w:rsidTr="006D3152">
        <w:tc>
          <w:tcPr>
            <w:tcW w:w="4428" w:type="dxa"/>
          </w:tcPr>
          <w:p w14:paraId="252F39F2" w14:textId="77777777" w:rsidR="00435955" w:rsidRDefault="00435955">
            <w:r>
              <w:t>6</w:t>
            </w:r>
          </w:p>
        </w:tc>
        <w:tc>
          <w:tcPr>
            <w:tcW w:w="4428" w:type="dxa"/>
          </w:tcPr>
          <w:p w14:paraId="1FCECCD6" w14:textId="7C5FE8F8" w:rsidR="00435955" w:rsidRDefault="00BE79C2">
            <w:r>
              <w:t xml:space="preserve">Liked </w:t>
            </w:r>
            <w:r w:rsidR="00D925D6">
              <w:t xml:space="preserve">the feel, it did move dynamically up, liked the intro -&gt; interesting part.  </w:t>
            </w:r>
            <w:r w:rsidR="00894DFB">
              <w:t xml:space="preserve">Not a 10: 10 is perfection, 8,9 is would on playlist, 7 is </w:t>
            </w:r>
            <w:r w:rsidR="00041AC3">
              <w:t>good enough, would listen again, doesn’t mind</w:t>
            </w:r>
          </w:p>
        </w:tc>
      </w:tr>
      <w:tr w:rsidR="00435955" w14:paraId="13F78F31" w14:textId="77777777" w:rsidTr="006D3152">
        <w:tc>
          <w:tcPr>
            <w:tcW w:w="4428" w:type="dxa"/>
          </w:tcPr>
          <w:p w14:paraId="7C14D60B" w14:textId="77777777" w:rsidR="00435955" w:rsidRDefault="00435955">
            <w:r>
              <w:t>7</w:t>
            </w:r>
          </w:p>
        </w:tc>
        <w:tc>
          <w:tcPr>
            <w:tcW w:w="4428" w:type="dxa"/>
          </w:tcPr>
          <w:p w14:paraId="4664615A" w14:textId="7B0B2228" w:rsidR="00435955" w:rsidRDefault="00371C9C">
            <w:r>
              <w:t xml:space="preserve">One chord he hated </w:t>
            </w:r>
            <w:r w:rsidR="00DB2761">
              <w:t>–</w:t>
            </w:r>
            <w:r>
              <w:t xml:space="preserve"> </w:t>
            </w:r>
            <w:r w:rsidR="00DB2761">
              <w:t xml:space="preserve">stagnant, wasn’t dynamic, </w:t>
            </w:r>
            <w:r w:rsidR="000D0FE4">
              <w:t>lackluster</w:t>
            </w:r>
            <w:r w:rsidR="00BB51CF">
              <w:t xml:space="preserve">, didn’t feel full, felt the gaps.  </w:t>
            </w:r>
            <w:r w:rsidR="008C6E7D">
              <w:t xml:space="preserve">Wasn’t unbearable, </w:t>
            </w:r>
            <w:r w:rsidR="003F418F">
              <w:t xml:space="preserve">didn’t </w:t>
            </w:r>
            <w:r w:rsidR="003F418F">
              <w:lastRenderedPageBreak/>
              <w:t>mind the sty;e</w:t>
            </w:r>
          </w:p>
        </w:tc>
      </w:tr>
      <w:tr w:rsidR="00435955" w14:paraId="6BE6F983" w14:textId="77777777" w:rsidTr="006D3152">
        <w:tc>
          <w:tcPr>
            <w:tcW w:w="4428" w:type="dxa"/>
          </w:tcPr>
          <w:p w14:paraId="1B3D07F2" w14:textId="77777777" w:rsidR="00435955" w:rsidRDefault="00435955">
            <w:r>
              <w:lastRenderedPageBreak/>
              <w:t>8</w:t>
            </w:r>
          </w:p>
        </w:tc>
        <w:tc>
          <w:tcPr>
            <w:tcW w:w="4428" w:type="dxa"/>
          </w:tcPr>
          <w:p w14:paraId="0F668AC9" w14:textId="3FCB67A2" w:rsidR="00435955" w:rsidRDefault="003604A8">
            <w:r>
              <w:t>NOT A FAN – slow,</w:t>
            </w:r>
            <w:r w:rsidR="004E6F05">
              <w:t xml:space="preserve"> not an interesting meoldy, </w:t>
            </w:r>
            <w:r w:rsidR="00613FE4">
              <w:t>boring</w:t>
            </w:r>
          </w:p>
        </w:tc>
      </w:tr>
      <w:tr w:rsidR="00435955" w14:paraId="365C178A" w14:textId="77777777" w:rsidTr="006D3152">
        <w:tc>
          <w:tcPr>
            <w:tcW w:w="4428" w:type="dxa"/>
          </w:tcPr>
          <w:p w14:paraId="16FF1526" w14:textId="77777777" w:rsidR="00435955" w:rsidRDefault="00435955">
            <w:r>
              <w:t>9</w:t>
            </w:r>
          </w:p>
        </w:tc>
        <w:tc>
          <w:tcPr>
            <w:tcW w:w="4428" w:type="dxa"/>
          </w:tcPr>
          <w:p w14:paraId="52DAFE56" w14:textId="274CFA43" w:rsidR="00EF2A2B" w:rsidRDefault="00696441" w:rsidP="00C80C77">
            <w:r>
              <w:t xml:space="preserve">8 – catchy, dynamically interestring, </w:t>
            </w:r>
            <w:r w:rsidR="00916374">
              <w:t xml:space="preserve">didn’t feel empty even though it was limited instruments, </w:t>
            </w:r>
            <w:r w:rsidR="00DE2F54">
              <w:t>made it sound full</w:t>
            </w:r>
            <w:r w:rsidR="00374D11">
              <w:t>.  Little more upbeat</w:t>
            </w:r>
            <w:r w:rsidR="00006307">
              <w:t xml:space="preserve">, </w:t>
            </w:r>
            <w:r w:rsidR="00A63FF7">
              <w:t>probably why he gave highest score</w:t>
            </w:r>
          </w:p>
        </w:tc>
      </w:tr>
      <w:tr w:rsidR="00435955" w14:paraId="53123A5D" w14:textId="77777777" w:rsidTr="006D3152">
        <w:tc>
          <w:tcPr>
            <w:tcW w:w="4428" w:type="dxa"/>
          </w:tcPr>
          <w:p w14:paraId="05FFCB00" w14:textId="77777777" w:rsidR="00435955" w:rsidRDefault="00435955">
            <w:r>
              <w:t>10</w:t>
            </w:r>
          </w:p>
        </w:tc>
        <w:tc>
          <w:tcPr>
            <w:tcW w:w="4428" w:type="dxa"/>
          </w:tcPr>
          <w:p w14:paraId="411B6583" w14:textId="464F0690" w:rsidR="00435955" w:rsidRDefault="009F0003">
            <w:r>
              <w:t xml:space="preserve">8 </w:t>
            </w:r>
            <w:r w:rsidR="00235332">
              <w:t>–</w:t>
            </w:r>
            <w:r>
              <w:t xml:space="preserve"> </w:t>
            </w:r>
            <w:r w:rsidR="00235332">
              <w:t xml:space="preserve">little more upbeat, </w:t>
            </w:r>
            <w:r w:rsidR="005023EC">
              <w:t xml:space="preserve">interesting, went somewhere, </w:t>
            </w:r>
            <w:r w:rsidR="00D8570A">
              <w:t>definite song structure. Very chill</w:t>
            </w:r>
            <w:r w:rsidR="00AA5FFD">
              <w:t xml:space="preserve">, good background </w:t>
            </w:r>
          </w:p>
        </w:tc>
      </w:tr>
    </w:tbl>
    <w:p w14:paraId="7D55F193" w14:textId="77777777" w:rsidR="00F82377" w:rsidRDefault="00F82377"/>
    <w:p w14:paraId="652194E7" w14:textId="77777777" w:rsidR="00021AE0" w:rsidRDefault="00021AE0">
      <w:r>
        <w:t>General Notes:</w:t>
      </w:r>
    </w:p>
    <w:p w14:paraId="66A366DA" w14:textId="1F75E80F" w:rsidR="00A81DF5" w:rsidRDefault="00A81DF5">
      <w:r>
        <w:t xml:space="preserve">Low Rating -&gt; </w:t>
      </w:r>
      <w:r w:rsidR="003B25A8">
        <w:t>Usually went up after</w:t>
      </w:r>
    </w:p>
    <w:p w14:paraId="521F8D20" w14:textId="7F9C054F" w:rsidR="003B25A8" w:rsidRDefault="003B25A8">
      <w:r>
        <w:t>Middle Ratings -&gt; Not consistent</w:t>
      </w:r>
    </w:p>
    <w:p w14:paraId="09543C5A" w14:textId="77777777" w:rsidR="003B25A8" w:rsidRDefault="003B25A8">
      <w:bookmarkStart w:id="0" w:name="_GoBack"/>
      <w:bookmarkEnd w:id="0"/>
    </w:p>
    <w:p w14:paraId="545A4F8A" w14:textId="77777777" w:rsidR="005B0B65" w:rsidRDefault="005B0B65"/>
    <w:sectPr w:rsidR="005B0B65" w:rsidSect="00A076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493"/>
    <w:rsid w:val="00003E37"/>
    <w:rsid w:val="00006307"/>
    <w:rsid w:val="00021AE0"/>
    <w:rsid w:val="000231F8"/>
    <w:rsid w:val="00041AC3"/>
    <w:rsid w:val="00064493"/>
    <w:rsid w:val="00090898"/>
    <w:rsid w:val="000A58DA"/>
    <w:rsid w:val="000B39F3"/>
    <w:rsid w:val="000C150B"/>
    <w:rsid w:val="000D0FE4"/>
    <w:rsid w:val="00137D66"/>
    <w:rsid w:val="0014617C"/>
    <w:rsid w:val="00151718"/>
    <w:rsid w:val="001546CC"/>
    <w:rsid w:val="00162F6A"/>
    <w:rsid w:val="0016680A"/>
    <w:rsid w:val="00184A60"/>
    <w:rsid w:val="001A085C"/>
    <w:rsid w:val="001A1CD3"/>
    <w:rsid w:val="001B4EFA"/>
    <w:rsid w:val="001C49D4"/>
    <w:rsid w:val="001C58AB"/>
    <w:rsid w:val="001D54D6"/>
    <w:rsid w:val="001E1BBA"/>
    <w:rsid w:val="001F7DD9"/>
    <w:rsid w:val="00223AAA"/>
    <w:rsid w:val="002271AF"/>
    <w:rsid w:val="00235332"/>
    <w:rsid w:val="0024469F"/>
    <w:rsid w:val="00295CE7"/>
    <w:rsid w:val="002B5ACA"/>
    <w:rsid w:val="002D1E22"/>
    <w:rsid w:val="002E78E4"/>
    <w:rsid w:val="00333174"/>
    <w:rsid w:val="003604A8"/>
    <w:rsid w:val="00371C9C"/>
    <w:rsid w:val="00374D11"/>
    <w:rsid w:val="00376677"/>
    <w:rsid w:val="00386F73"/>
    <w:rsid w:val="00394DB9"/>
    <w:rsid w:val="003B25A8"/>
    <w:rsid w:val="003F418F"/>
    <w:rsid w:val="004145C8"/>
    <w:rsid w:val="00435955"/>
    <w:rsid w:val="004B510F"/>
    <w:rsid w:val="004E6F05"/>
    <w:rsid w:val="005023EC"/>
    <w:rsid w:val="0053451D"/>
    <w:rsid w:val="00537E6F"/>
    <w:rsid w:val="005439DA"/>
    <w:rsid w:val="00545350"/>
    <w:rsid w:val="005769E9"/>
    <w:rsid w:val="00577553"/>
    <w:rsid w:val="005B0B65"/>
    <w:rsid w:val="005B2F0B"/>
    <w:rsid w:val="005E2169"/>
    <w:rsid w:val="006125EE"/>
    <w:rsid w:val="00613FE4"/>
    <w:rsid w:val="00654A7D"/>
    <w:rsid w:val="00662C43"/>
    <w:rsid w:val="00696441"/>
    <w:rsid w:val="006A6437"/>
    <w:rsid w:val="006C0303"/>
    <w:rsid w:val="006D3152"/>
    <w:rsid w:val="006D5542"/>
    <w:rsid w:val="00737B61"/>
    <w:rsid w:val="00791E6E"/>
    <w:rsid w:val="007A596B"/>
    <w:rsid w:val="007D644F"/>
    <w:rsid w:val="00823041"/>
    <w:rsid w:val="00861774"/>
    <w:rsid w:val="00894DFB"/>
    <w:rsid w:val="008957E0"/>
    <w:rsid w:val="008C6E7D"/>
    <w:rsid w:val="008D1126"/>
    <w:rsid w:val="008E0C03"/>
    <w:rsid w:val="008E7518"/>
    <w:rsid w:val="009014CB"/>
    <w:rsid w:val="009045B1"/>
    <w:rsid w:val="00916374"/>
    <w:rsid w:val="009250E5"/>
    <w:rsid w:val="00960C9C"/>
    <w:rsid w:val="00961916"/>
    <w:rsid w:val="00971C4E"/>
    <w:rsid w:val="009A127C"/>
    <w:rsid w:val="009B41BA"/>
    <w:rsid w:val="009F0003"/>
    <w:rsid w:val="00A033F1"/>
    <w:rsid w:val="00A0768A"/>
    <w:rsid w:val="00A16C9B"/>
    <w:rsid w:val="00A555E9"/>
    <w:rsid w:val="00A63FF7"/>
    <w:rsid w:val="00A748A5"/>
    <w:rsid w:val="00A81DF5"/>
    <w:rsid w:val="00A91CEB"/>
    <w:rsid w:val="00A91E02"/>
    <w:rsid w:val="00AA2B05"/>
    <w:rsid w:val="00AA5FFD"/>
    <w:rsid w:val="00AB3D6B"/>
    <w:rsid w:val="00AF5262"/>
    <w:rsid w:val="00B06A12"/>
    <w:rsid w:val="00B114A8"/>
    <w:rsid w:val="00B26A60"/>
    <w:rsid w:val="00B31152"/>
    <w:rsid w:val="00B32016"/>
    <w:rsid w:val="00B56473"/>
    <w:rsid w:val="00BA64EC"/>
    <w:rsid w:val="00BB0C2A"/>
    <w:rsid w:val="00BB3BCC"/>
    <w:rsid w:val="00BB51CF"/>
    <w:rsid w:val="00BD7115"/>
    <w:rsid w:val="00BE4E2F"/>
    <w:rsid w:val="00BE79C2"/>
    <w:rsid w:val="00BF2152"/>
    <w:rsid w:val="00BF4259"/>
    <w:rsid w:val="00C32BD7"/>
    <w:rsid w:val="00C459C9"/>
    <w:rsid w:val="00C614F8"/>
    <w:rsid w:val="00C6656D"/>
    <w:rsid w:val="00C80375"/>
    <w:rsid w:val="00C8046D"/>
    <w:rsid w:val="00C80C77"/>
    <w:rsid w:val="00C9443A"/>
    <w:rsid w:val="00CB0688"/>
    <w:rsid w:val="00CB0C30"/>
    <w:rsid w:val="00CD2B5D"/>
    <w:rsid w:val="00CF4AE7"/>
    <w:rsid w:val="00D10AFD"/>
    <w:rsid w:val="00D14E19"/>
    <w:rsid w:val="00D42F24"/>
    <w:rsid w:val="00D5765F"/>
    <w:rsid w:val="00D609D7"/>
    <w:rsid w:val="00D8570A"/>
    <w:rsid w:val="00D925D6"/>
    <w:rsid w:val="00D95388"/>
    <w:rsid w:val="00DB2761"/>
    <w:rsid w:val="00DC4704"/>
    <w:rsid w:val="00DE0683"/>
    <w:rsid w:val="00DE2F54"/>
    <w:rsid w:val="00E15497"/>
    <w:rsid w:val="00E21FFE"/>
    <w:rsid w:val="00E249CD"/>
    <w:rsid w:val="00E57FAE"/>
    <w:rsid w:val="00E63FBB"/>
    <w:rsid w:val="00E653AD"/>
    <w:rsid w:val="00E83CC1"/>
    <w:rsid w:val="00E91366"/>
    <w:rsid w:val="00EB304B"/>
    <w:rsid w:val="00EF2A2B"/>
    <w:rsid w:val="00F0561B"/>
    <w:rsid w:val="00F358AE"/>
    <w:rsid w:val="00F42F15"/>
    <w:rsid w:val="00F65C39"/>
    <w:rsid w:val="00F67F34"/>
    <w:rsid w:val="00F82377"/>
    <w:rsid w:val="00FA18BC"/>
    <w:rsid w:val="00FA6E98"/>
    <w:rsid w:val="00FA70AC"/>
    <w:rsid w:val="00FA758A"/>
    <w:rsid w:val="00FF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6E5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regoryK's%20Macbook%20Pro:Users:GregoryK:Library:Application%20Support:Microsoft:Office:User%20Templates:My%20Templates:note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notes_template.dotx</Template>
  <TotalTime>18</TotalTime>
  <Pages>2</Pages>
  <Words>291</Words>
  <Characters>1663</Characters>
  <Application>Microsoft Macintosh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Krupit</dc:creator>
  <cp:keywords/>
  <dc:description/>
  <cp:lastModifiedBy>Greg Krupit</cp:lastModifiedBy>
  <cp:revision>105</cp:revision>
  <dcterms:created xsi:type="dcterms:W3CDTF">2017-03-23T20:38:00Z</dcterms:created>
  <dcterms:modified xsi:type="dcterms:W3CDTF">2017-03-23T21:07:00Z</dcterms:modified>
</cp:coreProperties>
</file>