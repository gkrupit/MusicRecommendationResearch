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33253C" w14:textId="77777777" w:rsidR="00223AAA" w:rsidRDefault="00C80C77">
      <w:r>
        <w:t xml:space="preserve">Experiment # </w:t>
      </w:r>
    </w:p>
    <w:p w14:paraId="67283753" w14:textId="77777777" w:rsidR="00E21FFE" w:rsidRDefault="00E83CC1">
      <w:r>
        <w:t>Computer Engineering, Senior</w:t>
      </w:r>
    </w:p>
    <w:p w14:paraId="0CDF64C4" w14:textId="77777777" w:rsidR="00E21FFE" w:rsidRDefault="00E21FFE"/>
    <w:p w14:paraId="71295F1C" w14:textId="77777777" w:rsidR="00A555E9" w:rsidRDefault="00A555E9">
      <w:r>
        <w:t>Do you play music?</w:t>
      </w:r>
    </w:p>
    <w:p w14:paraId="03195165" w14:textId="5ECEDBEA" w:rsidR="00D85D71" w:rsidRDefault="002F6380">
      <w:r>
        <w:t>Nothing</w:t>
      </w:r>
    </w:p>
    <w:p w14:paraId="5B329FF2" w14:textId="77777777" w:rsidR="00A555E9" w:rsidRDefault="00A555E9"/>
    <w:p w14:paraId="402EDA9C" w14:textId="77777777" w:rsidR="00A555E9" w:rsidRDefault="00A555E9"/>
    <w:p w14:paraId="60856863" w14:textId="77777777" w:rsidR="00B114A8" w:rsidRDefault="00B114A8">
      <w:r>
        <w:t>Do you like music?</w:t>
      </w:r>
    </w:p>
    <w:p w14:paraId="7902965F" w14:textId="066DD991" w:rsidR="00FA12BE" w:rsidRDefault="00FA12BE">
      <w:r>
        <w:t xml:space="preserve">Listen – all over the place, </w:t>
      </w:r>
      <w:r w:rsidR="000954F3">
        <w:t xml:space="preserve">pop music (last years), </w:t>
      </w:r>
      <w:r w:rsidR="00EC3602">
        <w:t>instrumental, rock</w:t>
      </w:r>
      <w:r w:rsidR="004A1D85">
        <w:t>.  Listens while driving, working</w:t>
      </w:r>
      <w:r w:rsidR="0047734E">
        <w:t xml:space="preserve"> out, chilling, NEVER while doi</w:t>
      </w:r>
      <w:r w:rsidR="004A1D85">
        <w:t>ng work</w:t>
      </w:r>
    </w:p>
    <w:p w14:paraId="734FB6BD" w14:textId="77777777" w:rsidR="000A58DA" w:rsidRDefault="000A58DA"/>
    <w:p w14:paraId="54227728" w14:textId="77777777" w:rsidR="00E21FFE" w:rsidRDefault="00E21FFE">
      <w:r>
        <w:t>When you listen to music, what do you listen to the most?</w:t>
      </w:r>
    </w:p>
    <w:p w14:paraId="2C2423BD" w14:textId="2B377D94" w:rsidR="004E3515" w:rsidRDefault="004E3515">
      <w:r>
        <w:t xml:space="preserve">First thing is rhythm – if rhythm is appealing, then he will stick around to hear the </w:t>
      </w:r>
      <w:r w:rsidR="004D60B7">
        <w:t>music.  Rhythm is most important, everything else is secondary</w:t>
      </w:r>
      <w:r w:rsidR="004E08F0">
        <w:t>.  But, if it turns out he lhate sthe lyrics, then he can’t listen to songs that he previously liked.</w:t>
      </w:r>
    </w:p>
    <w:p w14:paraId="05B716A5" w14:textId="77777777" w:rsidR="004F58E8" w:rsidRDefault="004F58E8"/>
    <w:p w14:paraId="5BEC7DEC" w14:textId="4797E040" w:rsidR="004F58E8" w:rsidRDefault="004F58E8">
      <w:r>
        <w:t xml:space="preserve">Context matters for him – gym music is very different </w:t>
      </w:r>
      <w:r w:rsidR="001A0731">
        <w:t xml:space="preserve">than driving music.  </w:t>
      </w:r>
      <w:r w:rsidR="00DF06D8">
        <w:t>Ratings might be different in different settings</w:t>
      </w:r>
    </w:p>
    <w:p w14:paraId="4942152B" w14:textId="77777777" w:rsidR="00B26A60" w:rsidRDefault="00B26A60"/>
    <w:p w14:paraId="2958E029" w14:textId="71D21EAE" w:rsidR="00126D98" w:rsidRDefault="00126D98">
      <w:r>
        <w:t>Opening to music is really important</w:t>
      </w:r>
    </w:p>
    <w:p w14:paraId="519C3CB7" w14:textId="77777777" w:rsidR="00126D98" w:rsidRDefault="00126D98"/>
    <w:p w14:paraId="0732F215" w14:textId="77777777" w:rsidR="004B510F" w:rsidRDefault="00662C43">
      <w:r>
        <w:t>Are you good at remembering lyrics?</w:t>
      </w:r>
    </w:p>
    <w:p w14:paraId="5CD833DA" w14:textId="0CE93860" w:rsidR="004442A1" w:rsidRDefault="00F139F1">
      <w:r>
        <w:t>Can listen to lyrics, learns them over time</w:t>
      </w:r>
      <w:r w:rsidR="00ED5EC9">
        <w:t xml:space="preserve">.  </w:t>
      </w:r>
    </w:p>
    <w:p w14:paraId="487DD2D7" w14:textId="77777777" w:rsidR="00E21FFE" w:rsidRDefault="00E21FFE"/>
    <w:p w14:paraId="1E0E5953" w14:textId="77777777" w:rsidR="00E21FFE" w:rsidRDefault="00E21FFE"/>
    <w:p w14:paraId="2785891D" w14:textId="77777777" w:rsidR="00E21FFE" w:rsidRDefault="00F65C39">
      <w:r>
        <w:t>Song # / Notes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6D3152" w14:paraId="304E4B5B" w14:textId="77777777" w:rsidTr="006D3152">
        <w:tc>
          <w:tcPr>
            <w:tcW w:w="4428" w:type="dxa"/>
          </w:tcPr>
          <w:p w14:paraId="48E9EDB5" w14:textId="77777777" w:rsidR="006D3152" w:rsidRDefault="00662C43">
            <w:r>
              <w:t>1</w:t>
            </w:r>
          </w:p>
        </w:tc>
        <w:tc>
          <w:tcPr>
            <w:tcW w:w="4428" w:type="dxa"/>
          </w:tcPr>
          <w:p w14:paraId="5151203B" w14:textId="11E61B61" w:rsidR="006D3152" w:rsidRDefault="000C036E">
            <w:r>
              <w:t>Bopping head slightly – good beat</w:t>
            </w:r>
            <w:r w:rsidR="00BA43A6">
              <w:t xml:space="preserve"> – 6 </w:t>
            </w:r>
            <w:r w:rsidR="002A1E87">
              <w:t>–</w:t>
            </w:r>
            <w:r w:rsidR="00BA43A6">
              <w:t xml:space="preserve"> </w:t>
            </w:r>
            <w:r w:rsidR="002A1E87">
              <w:t xml:space="preserve">Liked the rhythm, </w:t>
            </w:r>
            <w:r w:rsidR="003A5C2C">
              <w:t xml:space="preserve">would have enjoyed if a little more energetic </w:t>
            </w:r>
          </w:p>
        </w:tc>
      </w:tr>
      <w:tr w:rsidR="006D3152" w14:paraId="63155CB2" w14:textId="77777777" w:rsidTr="006D3152">
        <w:tc>
          <w:tcPr>
            <w:tcW w:w="4428" w:type="dxa"/>
          </w:tcPr>
          <w:p w14:paraId="46ADA651" w14:textId="77777777" w:rsidR="006D3152" w:rsidRDefault="006D3152"/>
          <w:p w14:paraId="0ED25D7A" w14:textId="77777777" w:rsidR="00662C43" w:rsidRDefault="00662C43">
            <w:r>
              <w:t>2</w:t>
            </w:r>
          </w:p>
        </w:tc>
        <w:tc>
          <w:tcPr>
            <w:tcW w:w="4428" w:type="dxa"/>
          </w:tcPr>
          <w:p w14:paraId="3758C1F3" w14:textId="04FB5E8C" w:rsidR="008D1126" w:rsidRDefault="003E4A80" w:rsidP="00B26A60">
            <w:r>
              <w:t xml:space="preserve">Slow tempo, </w:t>
            </w:r>
            <w:r w:rsidR="00387A72">
              <w:t>liked how the singer interacted with the music around</w:t>
            </w:r>
          </w:p>
        </w:tc>
      </w:tr>
      <w:tr w:rsidR="006D3152" w14:paraId="2A9B1539" w14:textId="77777777" w:rsidTr="006D3152">
        <w:tc>
          <w:tcPr>
            <w:tcW w:w="4428" w:type="dxa"/>
          </w:tcPr>
          <w:p w14:paraId="4591F533" w14:textId="77777777" w:rsidR="006D3152" w:rsidRDefault="00662C43">
            <w:r>
              <w:t>3</w:t>
            </w:r>
          </w:p>
        </w:tc>
        <w:tc>
          <w:tcPr>
            <w:tcW w:w="4428" w:type="dxa"/>
          </w:tcPr>
          <w:p w14:paraId="0B788BE2" w14:textId="43E6C5FC" w:rsidR="006D3152" w:rsidRDefault="00FB1078">
            <w:r>
              <w:t>Not tha</w:t>
            </w:r>
            <w:r w:rsidR="00612197">
              <w:t>t</w:t>
            </w:r>
            <w:r>
              <w:t xml:space="preserve"> interesting to him – lyrics weren’</w:t>
            </w:r>
            <w:r w:rsidR="007D6B51">
              <w:t xml:space="preserve">t either.  Liked the feel of the music, </w:t>
            </w:r>
            <w:r w:rsidR="00CB41DC">
              <w:t>would listen to the music while driving</w:t>
            </w:r>
          </w:p>
        </w:tc>
      </w:tr>
      <w:tr w:rsidR="00435955" w14:paraId="369F9B10" w14:textId="77777777" w:rsidTr="006D3152">
        <w:tc>
          <w:tcPr>
            <w:tcW w:w="4428" w:type="dxa"/>
          </w:tcPr>
          <w:p w14:paraId="1A8A076C" w14:textId="77777777" w:rsidR="00435955" w:rsidRDefault="00435955">
            <w:r>
              <w:t>4</w:t>
            </w:r>
          </w:p>
        </w:tc>
        <w:tc>
          <w:tcPr>
            <w:tcW w:w="4428" w:type="dxa"/>
          </w:tcPr>
          <w:p w14:paraId="3C4B7A4C" w14:textId="07400D11" w:rsidR="00435955" w:rsidRDefault="00F22D0C">
            <w:r>
              <w:t>Tempo was really slow</w:t>
            </w:r>
            <w:r w:rsidR="00802ED6">
              <w:t xml:space="preserve">, lyrics </w:t>
            </w:r>
            <w:r w:rsidR="004C0EF9">
              <w:t>made im lethargic</w:t>
            </w:r>
            <w:r w:rsidR="00067479">
              <w:t>.  Made him want to sleep</w:t>
            </w:r>
          </w:p>
        </w:tc>
      </w:tr>
      <w:tr w:rsidR="00435955" w14:paraId="2E5A7047" w14:textId="77777777" w:rsidTr="006D3152">
        <w:tc>
          <w:tcPr>
            <w:tcW w:w="4428" w:type="dxa"/>
          </w:tcPr>
          <w:p w14:paraId="240C8C68" w14:textId="77777777" w:rsidR="00435955" w:rsidRDefault="00435955">
            <w:r>
              <w:t xml:space="preserve"> 5</w:t>
            </w:r>
          </w:p>
        </w:tc>
        <w:tc>
          <w:tcPr>
            <w:tcW w:w="4428" w:type="dxa"/>
          </w:tcPr>
          <w:p w14:paraId="10733239" w14:textId="22DA88B5" w:rsidR="00435955" w:rsidRDefault="002F7F97">
            <w:r>
              <w:t xml:space="preserve">Didn’t like the lyrics.  </w:t>
            </w:r>
            <w:r w:rsidR="00F01E82">
              <w:t xml:space="preserve">If there were </w:t>
            </w:r>
            <w:r w:rsidR="001612E5">
              <w:t xml:space="preserve">no lyrics, would </w:t>
            </w:r>
            <w:r w:rsidR="00514F01">
              <w:t>be a 6., but still thought it was boring</w:t>
            </w:r>
          </w:p>
        </w:tc>
      </w:tr>
      <w:tr w:rsidR="00435955" w14:paraId="5644D26A" w14:textId="77777777" w:rsidTr="006D3152">
        <w:tc>
          <w:tcPr>
            <w:tcW w:w="4428" w:type="dxa"/>
          </w:tcPr>
          <w:p w14:paraId="5E9216C7" w14:textId="77777777" w:rsidR="00435955" w:rsidRDefault="00435955">
            <w:r>
              <w:t>6</w:t>
            </w:r>
          </w:p>
        </w:tc>
        <w:tc>
          <w:tcPr>
            <w:tcW w:w="4428" w:type="dxa"/>
          </w:tcPr>
          <w:p w14:paraId="2580B8F8" w14:textId="7EEABEBC" w:rsidR="00435955" w:rsidRDefault="003D03DF">
            <w:r>
              <w:t>Bopping knee to beat</w:t>
            </w:r>
            <w:r w:rsidR="003F68FD">
              <w:t xml:space="preserve"> through entire listen</w:t>
            </w:r>
            <w:r w:rsidR="000A68DA">
              <w:t>, started bopping head halfway through</w:t>
            </w:r>
            <w:r w:rsidR="00725B63">
              <w:t xml:space="preserve">.   7 – enjoyed </w:t>
            </w:r>
            <w:r w:rsidR="002D3174">
              <w:t>the rhythm.  C</w:t>
            </w:r>
            <w:r w:rsidR="00725B63">
              <w:t>lose to what he’</w:t>
            </w:r>
            <w:r w:rsidR="009F2C75">
              <w:t>s been listen</w:t>
            </w:r>
            <w:r w:rsidR="00725B63">
              <w:t>ing to lately</w:t>
            </w:r>
          </w:p>
        </w:tc>
      </w:tr>
      <w:tr w:rsidR="00435955" w14:paraId="28797585" w14:textId="77777777" w:rsidTr="006D3152">
        <w:tc>
          <w:tcPr>
            <w:tcW w:w="4428" w:type="dxa"/>
          </w:tcPr>
          <w:p w14:paraId="294921EC" w14:textId="77777777" w:rsidR="00435955" w:rsidRDefault="00435955">
            <w:r>
              <w:t>7</w:t>
            </w:r>
          </w:p>
        </w:tc>
        <w:tc>
          <w:tcPr>
            <w:tcW w:w="4428" w:type="dxa"/>
          </w:tcPr>
          <w:p w14:paraId="75A72669" w14:textId="2F592323" w:rsidR="00435955" w:rsidRDefault="00182876">
            <w:r>
              <w:t xml:space="preserve">5 - </w:t>
            </w:r>
            <w:r w:rsidR="00092EB9">
              <w:t xml:space="preserve">Song was in Spanish, so didn’t like </w:t>
            </w:r>
            <w:r w:rsidR="00092EB9">
              <w:lastRenderedPageBreak/>
              <w:t>that he didn’t know what the person was saying</w:t>
            </w:r>
            <w:r w:rsidR="002129BF">
              <w:t>. Rhythm, tempo</w:t>
            </w:r>
            <w:r w:rsidR="0045024B">
              <w:t xml:space="preserve"> was not his favorite</w:t>
            </w:r>
          </w:p>
        </w:tc>
      </w:tr>
      <w:tr w:rsidR="00435955" w14:paraId="2164C8DD" w14:textId="77777777" w:rsidTr="006D3152">
        <w:tc>
          <w:tcPr>
            <w:tcW w:w="4428" w:type="dxa"/>
          </w:tcPr>
          <w:p w14:paraId="569E2E08" w14:textId="77777777" w:rsidR="00435955" w:rsidRDefault="00435955">
            <w:r>
              <w:lastRenderedPageBreak/>
              <w:t>8</w:t>
            </w:r>
          </w:p>
        </w:tc>
        <w:tc>
          <w:tcPr>
            <w:tcW w:w="4428" w:type="dxa"/>
          </w:tcPr>
          <w:p w14:paraId="0D58C406" w14:textId="2578F97A" w:rsidR="00435955" w:rsidRDefault="004E015A" w:rsidP="00A60D08">
            <w:r>
              <w:t xml:space="preserve">3 </w:t>
            </w:r>
            <w:r w:rsidR="00294F26">
              <w:t>–</w:t>
            </w:r>
            <w:r>
              <w:t xml:space="preserve"> </w:t>
            </w:r>
            <w:r w:rsidR="00294F26">
              <w:t>Didn’t like the opening</w:t>
            </w:r>
            <w:r w:rsidR="005F6964">
              <w:t>, was really slow</w:t>
            </w:r>
            <w:r w:rsidR="00161B98">
              <w:t xml:space="preserve">.  Didn’t like </w:t>
            </w:r>
            <w:r w:rsidR="00B77EE2">
              <w:t>the story</w:t>
            </w:r>
            <w:r w:rsidR="004B2422">
              <w:t xml:space="preserve"> – seemed </w:t>
            </w:r>
            <w:r w:rsidR="00A60D08">
              <w:t>predictable</w:t>
            </w:r>
            <w:r w:rsidR="004B2422">
              <w:t xml:space="preserve"> and stupid</w:t>
            </w:r>
          </w:p>
        </w:tc>
      </w:tr>
      <w:tr w:rsidR="00435955" w14:paraId="4C3472E7" w14:textId="77777777" w:rsidTr="006D3152">
        <w:tc>
          <w:tcPr>
            <w:tcW w:w="4428" w:type="dxa"/>
          </w:tcPr>
          <w:p w14:paraId="327A7FFB" w14:textId="77777777" w:rsidR="00435955" w:rsidRDefault="00435955">
            <w:r>
              <w:t>9</w:t>
            </w:r>
          </w:p>
        </w:tc>
        <w:tc>
          <w:tcPr>
            <w:tcW w:w="4428" w:type="dxa"/>
          </w:tcPr>
          <w:p w14:paraId="208C94C8" w14:textId="4D680B2D" w:rsidR="00EF2A2B" w:rsidRDefault="00136577" w:rsidP="00C80C77">
            <w:r>
              <w:t>6 – exception- similar to onces he didn’t like, but enjoyed the voice</w:t>
            </w:r>
            <w:r w:rsidR="00EF1DFE">
              <w:t>, liked the lyrics a little more, but didn’t like feel</w:t>
            </w:r>
          </w:p>
        </w:tc>
      </w:tr>
      <w:tr w:rsidR="00435955" w14:paraId="48DB93C4" w14:textId="77777777" w:rsidTr="006D3152">
        <w:tc>
          <w:tcPr>
            <w:tcW w:w="4428" w:type="dxa"/>
          </w:tcPr>
          <w:p w14:paraId="1328F53E" w14:textId="77777777" w:rsidR="00435955" w:rsidRDefault="00435955">
            <w:r>
              <w:t>10</w:t>
            </w:r>
          </w:p>
        </w:tc>
        <w:tc>
          <w:tcPr>
            <w:tcW w:w="4428" w:type="dxa"/>
          </w:tcPr>
          <w:p w14:paraId="2554FF87" w14:textId="67D2026A" w:rsidR="00435955" w:rsidRDefault="00DA6CC8">
            <w:r>
              <w:t>Liked the singer’s voice</w:t>
            </w:r>
            <w:r w:rsidR="00EF14B4">
              <w:t xml:space="preserve">, </w:t>
            </w:r>
            <w:r w:rsidR="009B21CD">
              <w:t>kind of liked the music</w:t>
            </w:r>
            <w:bookmarkStart w:id="0" w:name="_GoBack"/>
            <w:bookmarkEnd w:id="0"/>
          </w:p>
        </w:tc>
      </w:tr>
    </w:tbl>
    <w:p w14:paraId="2AC0A91C" w14:textId="77777777" w:rsidR="00F82377" w:rsidRDefault="00F82377"/>
    <w:p w14:paraId="3C246805" w14:textId="77777777" w:rsidR="00021AE0" w:rsidRDefault="00021AE0">
      <w:r>
        <w:t>General Notes:</w:t>
      </w:r>
    </w:p>
    <w:p w14:paraId="5BB76148" w14:textId="7B92996C" w:rsidR="005B0B65" w:rsidRDefault="00E70CF9">
      <w:r>
        <w:t xml:space="preserve">7 is </w:t>
      </w:r>
      <w:r w:rsidR="005F0D65">
        <w:t xml:space="preserve">high for him </w:t>
      </w:r>
      <w:r w:rsidR="00F12BDC">
        <w:t>–</w:t>
      </w:r>
      <w:r w:rsidR="005F0D65">
        <w:t xml:space="preserve"> </w:t>
      </w:r>
      <w:r w:rsidR="00F12BDC">
        <w:t>10 would mean that he LOVES the song</w:t>
      </w:r>
      <w:r w:rsidR="00371BDC">
        <w:t>, but 7 is still good</w:t>
      </w:r>
    </w:p>
    <w:p w14:paraId="02A30B30" w14:textId="55F5D825" w:rsidR="00652A72" w:rsidRDefault="00652A72">
      <w:r>
        <w:t xml:space="preserve">Gave a 6 for a song, then had nothing good to say.  </w:t>
      </w:r>
      <w:r w:rsidR="00607F8E">
        <w:t xml:space="preserve">Described that the </w:t>
      </w:r>
      <w:r w:rsidR="0019798B">
        <w:t>feel of the song was most important</w:t>
      </w:r>
    </w:p>
    <w:p w14:paraId="5BE48BED" w14:textId="77777777" w:rsidR="001612E5" w:rsidRDefault="001612E5"/>
    <w:p w14:paraId="69D8EFF7" w14:textId="3959F6A5" w:rsidR="001612E5" w:rsidRDefault="001612E5">
      <w:r>
        <w:t xml:space="preserve">There are songs that he liked the rhythm, but once the lyrics </w:t>
      </w:r>
      <w:r w:rsidR="00DA0DFC">
        <w:t xml:space="preserve">are heard, </w:t>
      </w:r>
    </w:p>
    <w:sectPr w:rsidR="001612E5" w:rsidSect="00A0768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C1A"/>
    <w:rsid w:val="00003E37"/>
    <w:rsid w:val="00021AE0"/>
    <w:rsid w:val="00067479"/>
    <w:rsid w:val="00090898"/>
    <w:rsid w:val="00092EB9"/>
    <w:rsid w:val="000954F3"/>
    <w:rsid w:val="000A58DA"/>
    <w:rsid w:val="000A68DA"/>
    <w:rsid w:val="000C036E"/>
    <w:rsid w:val="00126D98"/>
    <w:rsid w:val="00136577"/>
    <w:rsid w:val="00151718"/>
    <w:rsid w:val="00153271"/>
    <w:rsid w:val="001612E5"/>
    <w:rsid w:val="00161B98"/>
    <w:rsid w:val="00162F6A"/>
    <w:rsid w:val="0016680A"/>
    <w:rsid w:val="00182876"/>
    <w:rsid w:val="0019798B"/>
    <w:rsid w:val="001A0731"/>
    <w:rsid w:val="001A085C"/>
    <w:rsid w:val="001A1CD3"/>
    <w:rsid w:val="001A7970"/>
    <w:rsid w:val="001B4EFA"/>
    <w:rsid w:val="001C49D4"/>
    <w:rsid w:val="001D54D6"/>
    <w:rsid w:val="001E1BBA"/>
    <w:rsid w:val="002129BF"/>
    <w:rsid w:val="00223AAA"/>
    <w:rsid w:val="002271AF"/>
    <w:rsid w:val="00282646"/>
    <w:rsid w:val="00294F26"/>
    <w:rsid w:val="00295CE7"/>
    <w:rsid w:val="002A1E87"/>
    <w:rsid w:val="002D1E22"/>
    <w:rsid w:val="002D3174"/>
    <w:rsid w:val="002E78E4"/>
    <w:rsid w:val="002F6380"/>
    <w:rsid w:val="002F7F97"/>
    <w:rsid w:val="00333174"/>
    <w:rsid w:val="00351C8A"/>
    <w:rsid w:val="00371BDC"/>
    <w:rsid w:val="00376677"/>
    <w:rsid w:val="00386F73"/>
    <w:rsid w:val="00387A72"/>
    <w:rsid w:val="00394DB9"/>
    <w:rsid w:val="003A5C2C"/>
    <w:rsid w:val="003D03DF"/>
    <w:rsid w:val="003E4A80"/>
    <w:rsid w:val="003F68FD"/>
    <w:rsid w:val="00435955"/>
    <w:rsid w:val="004442A1"/>
    <w:rsid w:val="0045024B"/>
    <w:rsid w:val="004566C7"/>
    <w:rsid w:val="0047734E"/>
    <w:rsid w:val="004A1D85"/>
    <w:rsid w:val="004B2422"/>
    <w:rsid w:val="004B510F"/>
    <w:rsid w:val="004C0EF9"/>
    <w:rsid w:val="004D60B7"/>
    <w:rsid w:val="004E015A"/>
    <w:rsid w:val="004E08F0"/>
    <w:rsid w:val="004E3515"/>
    <w:rsid w:val="004F58E8"/>
    <w:rsid w:val="00514F01"/>
    <w:rsid w:val="0053451D"/>
    <w:rsid w:val="005439DA"/>
    <w:rsid w:val="00573C1A"/>
    <w:rsid w:val="005769E9"/>
    <w:rsid w:val="00577553"/>
    <w:rsid w:val="005B0B65"/>
    <w:rsid w:val="005D258F"/>
    <w:rsid w:val="005F0D65"/>
    <w:rsid w:val="005F6964"/>
    <w:rsid w:val="00607F8E"/>
    <w:rsid w:val="00612197"/>
    <w:rsid w:val="006125EE"/>
    <w:rsid w:val="00631848"/>
    <w:rsid w:val="00652A72"/>
    <w:rsid w:val="00662C43"/>
    <w:rsid w:val="006C0303"/>
    <w:rsid w:val="006D3152"/>
    <w:rsid w:val="006D5542"/>
    <w:rsid w:val="00725B63"/>
    <w:rsid w:val="00737B61"/>
    <w:rsid w:val="00791E6E"/>
    <w:rsid w:val="007C11D4"/>
    <w:rsid w:val="007D644F"/>
    <w:rsid w:val="007D6B51"/>
    <w:rsid w:val="00802ED6"/>
    <w:rsid w:val="00823041"/>
    <w:rsid w:val="00843384"/>
    <w:rsid w:val="00861774"/>
    <w:rsid w:val="008957E0"/>
    <w:rsid w:val="008D1126"/>
    <w:rsid w:val="008E0C03"/>
    <w:rsid w:val="008E7518"/>
    <w:rsid w:val="009045B1"/>
    <w:rsid w:val="00961916"/>
    <w:rsid w:val="009649EB"/>
    <w:rsid w:val="009B21CD"/>
    <w:rsid w:val="009B41BA"/>
    <w:rsid w:val="009F2C75"/>
    <w:rsid w:val="00A0768A"/>
    <w:rsid w:val="00A2073F"/>
    <w:rsid w:val="00A32C41"/>
    <w:rsid w:val="00A555E9"/>
    <w:rsid w:val="00A60D08"/>
    <w:rsid w:val="00A748A5"/>
    <w:rsid w:val="00A91CEB"/>
    <w:rsid w:val="00A91E02"/>
    <w:rsid w:val="00AF5262"/>
    <w:rsid w:val="00B114A8"/>
    <w:rsid w:val="00B26A60"/>
    <w:rsid w:val="00B31152"/>
    <w:rsid w:val="00B56473"/>
    <w:rsid w:val="00B77EE2"/>
    <w:rsid w:val="00BA43A6"/>
    <w:rsid w:val="00BA64EC"/>
    <w:rsid w:val="00BB3BCC"/>
    <w:rsid w:val="00BE4E2F"/>
    <w:rsid w:val="00C32BD7"/>
    <w:rsid w:val="00C614F8"/>
    <w:rsid w:val="00C6656D"/>
    <w:rsid w:val="00C8046D"/>
    <w:rsid w:val="00C80C77"/>
    <w:rsid w:val="00CB0C30"/>
    <w:rsid w:val="00CB41DC"/>
    <w:rsid w:val="00CD2B5D"/>
    <w:rsid w:val="00D10AFD"/>
    <w:rsid w:val="00D14E19"/>
    <w:rsid w:val="00D5765F"/>
    <w:rsid w:val="00D609D7"/>
    <w:rsid w:val="00D85D71"/>
    <w:rsid w:val="00D95388"/>
    <w:rsid w:val="00DA0DFC"/>
    <w:rsid w:val="00DA6CC8"/>
    <w:rsid w:val="00DC4704"/>
    <w:rsid w:val="00DE0683"/>
    <w:rsid w:val="00DF06D8"/>
    <w:rsid w:val="00E21FFE"/>
    <w:rsid w:val="00E57FAE"/>
    <w:rsid w:val="00E70CF9"/>
    <w:rsid w:val="00E710CF"/>
    <w:rsid w:val="00E83CC1"/>
    <w:rsid w:val="00EB304B"/>
    <w:rsid w:val="00EC3602"/>
    <w:rsid w:val="00ED5EC9"/>
    <w:rsid w:val="00EF14B4"/>
    <w:rsid w:val="00EF1DFE"/>
    <w:rsid w:val="00EF2A2B"/>
    <w:rsid w:val="00F01E82"/>
    <w:rsid w:val="00F0561B"/>
    <w:rsid w:val="00F12BDC"/>
    <w:rsid w:val="00F139F1"/>
    <w:rsid w:val="00F22D0C"/>
    <w:rsid w:val="00F42F15"/>
    <w:rsid w:val="00F65C39"/>
    <w:rsid w:val="00F82377"/>
    <w:rsid w:val="00FA12BE"/>
    <w:rsid w:val="00FA70AC"/>
    <w:rsid w:val="00FA758A"/>
    <w:rsid w:val="00FB1078"/>
    <w:rsid w:val="00FC697B"/>
    <w:rsid w:val="00FF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E130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31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31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GregoryK's%20Macbook%20Pro:Users:GregoryK:Library:Application%20Support:Microsoft:Office:User%20Templates:My%20Templates:notes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notes_template.dotx</Template>
  <TotalTime>21</TotalTime>
  <Pages>2</Pages>
  <Words>318</Words>
  <Characters>1814</Characters>
  <Application>Microsoft Macintosh Word</Application>
  <DocSecurity>0</DocSecurity>
  <Lines>15</Lines>
  <Paragraphs>4</Paragraphs>
  <ScaleCrop>false</ScaleCrop>
  <Company/>
  <LinksUpToDate>false</LinksUpToDate>
  <CharactersWithSpaces>2128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Krupit</dc:creator>
  <cp:keywords/>
  <dc:description/>
  <cp:lastModifiedBy>Greg Krupit</cp:lastModifiedBy>
  <cp:revision>96</cp:revision>
  <dcterms:created xsi:type="dcterms:W3CDTF">2017-03-23T22:29:00Z</dcterms:created>
  <dcterms:modified xsi:type="dcterms:W3CDTF">2017-03-23T23:02:00Z</dcterms:modified>
</cp:coreProperties>
</file>