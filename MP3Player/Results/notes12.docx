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AD5EF" w14:textId="284BDBDF" w:rsidR="00FD1E77" w:rsidRDefault="00FD1E77" w:rsidP="00FD1E77">
      <w:r>
        <w:t xml:space="preserve">Experiment </w:t>
      </w:r>
      <w:r w:rsidR="006F5D56">
        <w:t xml:space="preserve"> </w:t>
      </w:r>
      <w:r w:rsidR="0000012F">
        <w:t>12</w:t>
      </w:r>
    </w:p>
    <w:p w14:paraId="3C1DF350" w14:textId="3EFD5072" w:rsidR="00FD1E77" w:rsidRDefault="00FD1E77" w:rsidP="00FD1E77">
      <w:r>
        <w:t>Major:</w:t>
      </w:r>
      <w:r w:rsidR="000D0796">
        <w:t xml:space="preserve"> Computer Engineering</w:t>
      </w:r>
    </w:p>
    <w:p w14:paraId="640C1475" w14:textId="758914FA" w:rsidR="00FD1E77" w:rsidRDefault="00FD1E77" w:rsidP="00FD1E77">
      <w:r>
        <w:t>Year:</w:t>
      </w:r>
      <w:r w:rsidR="00F824B0">
        <w:t xml:space="preserve"> </w:t>
      </w:r>
      <w:r w:rsidR="006D29F9">
        <w:t>Senior</w:t>
      </w:r>
    </w:p>
    <w:p w14:paraId="3E79C8E3" w14:textId="77777777" w:rsidR="00FD1E77" w:rsidRDefault="00FD1E77" w:rsidP="00FD1E77"/>
    <w:p w14:paraId="611C7405" w14:textId="77777777" w:rsidR="00FD1E77" w:rsidRDefault="00FD1E77" w:rsidP="00FD1E77">
      <w:r>
        <w:t>Do you play music?</w:t>
      </w:r>
    </w:p>
    <w:p w14:paraId="6677023F" w14:textId="1E1016AE" w:rsidR="00941532" w:rsidRDefault="004911BE" w:rsidP="00FD1E77">
      <w:r>
        <w:t>No</w:t>
      </w:r>
      <w:r w:rsidR="00AC7697">
        <w:t xml:space="preserve">, </w:t>
      </w:r>
      <w:r w:rsidR="00293A79">
        <w:t>no music theory/writing muisc</w:t>
      </w:r>
    </w:p>
    <w:p w14:paraId="1B9BCF91" w14:textId="77777777" w:rsidR="00FD1E77" w:rsidRDefault="00FD1E77" w:rsidP="00FD1E77"/>
    <w:p w14:paraId="4376A8CB" w14:textId="77777777" w:rsidR="00FD1E77" w:rsidRDefault="00FD1E77" w:rsidP="00FD1E77">
      <w:r>
        <w:t>Do you like music?</w:t>
      </w:r>
    </w:p>
    <w:p w14:paraId="54A05567" w14:textId="6532753B" w:rsidR="00540292" w:rsidRDefault="00540292" w:rsidP="00FD1E77">
      <w:r>
        <w:t xml:space="preserve">Yes </w:t>
      </w:r>
      <w:r w:rsidR="00E36853">
        <w:t>–</w:t>
      </w:r>
      <w:r>
        <w:t xml:space="preserve"> </w:t>
      </w:r>
      <w:r w:rsidR="00E36853">
        <w:t xml:space="preserve">alternative </w:t>
      </w:r>
      <w:r w:rsidR="00C4431B">
        <w:t xml:space="preserve">rock, </w:t>
      </w:r>
      <w:r w:rsidR="00CE092A">
        <w:t xml:space="preserve">depends on the mood.  Anything </w:t>
      </w:r>
      <w:r w:rsidR="00E35C9F">
        <w:t>–</w:t>
      </w:r>
      <w:r w:rsidR="00CE092A">
        <w:t xml:space="preserve"> </w:t>
      </w:r>
      <w:r w:rsidR="00E35C9F">
        <w:t xml:space="preserve">depends on </w:t>
      </w:r>
      <w:r w:rsidR="000F594D">
        <w:t xml:space="preserve">setting.  Studying = </w:t>
      </w:r>
      <w:r w:rsidR="00CB22B6">
        <w:t>softer, alternative.  Running</w:t>
      </w:r>
    </w:p>
    <w:p w14:paraId="3A3659A6" w14:textId="77777777" w:rsidR="00FD1E77" w:rsidRDefault="00FD1E77" w:rsidP="00FD1E77"/>
    <w:p w14:paraId="521A1057" w14:textId="38E170B6" w:rsidR="00FD1E77" w:rsidRDefault="00FD1E77" w:rsidP="00FD1E77">
      <w:r>
        <w:t>When you listen to music, what do you listen to the most?</w:t>
      </w:r>
    </w:p>
    <w:p w14:paraId="4CF1CE0B" w14:textId="0D942A9E" w:rsidR="00FD1E77" w:rsidRDefault="004D3B16" w:rsidP="00FD1E77">
      <w:r>
        <w:t>Naturally he hears the music</w:t>
      </w:r>
      <w:r w:rsidR="001E2CF9">
        <w:t xml:space="preserve"> (just the music itself), looks up the lyrics after</w:t>
      </w:r>
    </w:p>
    <w:p w14:paraId="3BADCE88" w14:textId="77777777" w:rsidR="00233147" w:rsidRDefault="00233147" w:rsidP="00FD1E77"/>
    <w:p w14:paraId="737A602C" w14:textId="77F2A97F" w:rsidR="00FD1E77" w:rsidRDefault="00FD1E77" w:rsidP="00FD1E77">
      <w:r>
        <w:t>Are</w:t>
      </w:r>
      <w:r w:rsidR="001E2CF9">
        <w:t xml:space="preserve"> you good at remembering lyrics?</w:t>
      </w:r>
    </w:p>
    <w:p w14:paraId="408636D7" w14:textId="335D73B6" w:rsidR="001E2CF9" w:rsidRDefault="001E2CF9" w:rsidP="00FD1E77">
      <w:r>
        <w:t>Yes</w:t>
      </w:r>
    </w:p>
    <w:p w14:paraId="38C87291" w14:textId="77777777" w:rsidR="00FD1E77" w:rsidRDefault="00FD1E77" w:rsidP="00FD1E77"/>
    <w:p w14:paraId="7CE004CE" w14:textId="77777777" w:rsidR="00FD1E77" w:rsidRDefault="00FD1E77" w:rsidP="00FD1E77"/>
    <w:p w14:paraId="392554C3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2E6DB33E" w14:textId="77777777" w:rsidTr="00C16B63">
        <w:tc>
          <w:tcPr>
            <w:tcW w:w="4428" w:type="dxa"/>
          </w:tcPr>
          <w:p w14:paraId="6831957A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514064F4" w14:textId="7654253C" w:rsidR="00FD1E77" w:rsidRDefault="0077585F" w:rsidP="00C16B63">
            <w:r>
              <w:t xml:space="preserve">6 – If it were on a playlist, wouldn’t change.  </w:t>
            </w:r>
            <w:r w:rsidR="004F09C3">
              <w:t xml:space="preserve">Enjoyed it, but would’t seek it out.  </w:t>
            </w:r>
          </w:p>
        </w:tc>
      </w:tr>
      <w:tr w:rsidR="00FD1E77" w14:paraId="62321CC4" w14:textId="77777777" w:rsidTr="00C16B63">
        <w:tc>
          <w:tcPr>
            <w:tcW w:w="4428" w:type="dxa"/>
          </w:tcPr>
          <w:p w14:paraId="418219C1" w14:textId="77777777" w:rsidR="00FD1E77" w:rsidRDefault="00FD1E77" w:rsidP="00C16B63"/>
          <w:p w14:paraId="3722DED9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4FCC0D96" w14:textId="7D0E3561" w:rsidR="00FD1E77" w:rsidRDefault="008A0831" w:rsidP="00C16B63">
            <w:r>
              <w:t xml:space="preserve">5 </w:t>
            </w:r>
            <w:r w:rsidR="002000D3">
              <w:t>–</w:t>
            </w:r>
            <w:r>
              <w:t xml:space="preserve"> </w:t>
            </w:r>
            <w:r w:rsidR="001177BC">
              <w:t>Can’t put his finger on it, but something off about it</w:t>
            </w:r>
          </w:p>
        </w:tc>
      </w:tr>
      <w:tr w:rsidR="00FD1E77" w14:paraId="7C097007" w14:textId="77777777" w:rsidTr="00C16B63">
        <w:tc>
          <w:tcPr>
            <w:tcW w:w="4428" w:type="dxa"/>
          </w:tcPr>
          <w:p w14:paraId="37866CE9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3B0CFB17" w14:textId="53FF5CAD" w:rsidR="00FD1E77" w:rsidRDefault="005B12E6" w:rsidP="00C16B63">
            <w:r>
              <w:t>WAsn’t bad, but seemed generic</w:t>
            </w:r>
            <w:r w:rsidR="00485989">
              <w:t xml:space="preserve"> – offputting aspect: staccato phonemes</w:t>
            </w:r>
            <w:r w:rsidR="00A66116">
              <w:t>,</w:t>
            </w:r>
            <w:r w:rsidR="0057032D">
              <w:t xml:space="preserve"> cadence of the</w:t>
            </w:r>
            <w:r w:rsidR="00A66116">
              <w:t xml:space="preserve"> vocals </w:t>
            </w:r>
            <w:r w:rsidR="0057032D">
              <w:t xml:space="preserve">, </w:t>
            </w:r>
          </w:p>
        </w:tc>
      </w:tr>
      <w:tr w:rsidR="00FD1E77" w14:paraId="2169E53D" w14:textId="77777777" w:rsidTr="00C16B63">
        <w:tc>
          <w:tcPr>
            <w:tcW w:w="4428" w:type="dxa"/>
          </w:tcPr>
          <w:p w14:paraId="111BB21C" w14:textId="77777777" w:rsidR="00FD1E77" w:rsidRDefault="00FD1E77" w:rsidP="00C16B63">
            <w:r>
              <w:t>4</w:t>
            </w:r>
          </w:p>
        </w:tc>
        <w:tc>
          <w:tcPr>
            <w:tcW w:w="4428" w:type="dxa"/>
          </w:tcPr>
          <w:p w14:paraId="6E8C8F7F" w14:textId="2076F6F2" w:rsidR="00FD1E77" w:rsidRDefault="005A0FB8" w:rsidP="00C16B63">
            <w:r>
              <w:t>Let It Be – remove from results so as not to skew data</w:t>
            </w:r>
          </w:p>
        </w:tc>
      </w:tr>
      <w:tr w:rsidR="00FD1E77" w14:paraId="395FB0A2" w14:textId="77777777" w:rsidTr="00C16B63">
        <w:tc>
          <w:tcPr>
            <w:tcW w:w="4428" w:type="dxa"/>
          </w:tcPr>
          <w:p w14:paraId="768C106D" w14:textId="77777777" w:rsidR="00FD1E77" w:rsidRDefault="00FD1E77" w:rsidP="00C16B63">
            <w:r>
              <w:t xml:space="preserve"> 5</w:t>
            </w:r>
          </w:p>
        </w:tc>
        <w:tc>
          <w:tcPr>
            <w:tcW w:w="4428" w:type="dxa"/>
          </w:tcPr>
          <w:p w14:paraId="765F196F" w14:textId="1C77F92A" w:rsidR="00FD1E77" w:rsidRDefault="00580846" w:rsidP="00C16B63">
            <w:r>
              <w:t xml:space="preserve">Hasn’t heard anything like that </w:t>
            </w:r>
            <w:r w:rsidR="00C50D0B">
              <w:t>–</w:t>
            </w:r>
            <w:r>
              <w:t xml:space="preserve"> </w:t>
            </w:r>
            <w:r w:rsidR="00C50D0B">
              <w:t xml:space="preserve">John Denver vocals, </w:t>
            </w:r>
            <w:r w:rsidR="0015047D">
              <w:t xml:space="preserve">reminded of dad, </w:t>
            </w:r>
            <w:r w:rsidR="008F0575">
              <w:t>hadn’t heard anything like it a long time</w:t>
            </w:r>
          </w:p>
        </w:tc>
      </w:tr>
      <w:tr w:rsidR="00FD1E77" w14:paraId="138BE07A" w14:textId="77777777" w:rsidTr="00C16B63">
        <w:tc>
          <w:tcPr>
            <w:tcW w:w="4428" w:type="dxa"/>
          </w:tcPr>
          <w:p w14:paraId="270813B1" w14:textId="77777777" w:rsidR="00FD1E77" w:rsidRDefault="00FD1E77" w:rsidP="00C16B63">
            <w:r>
              <w:t>6</w:t>
            </w:r>
          </w:p>
        </w:tc>
        <w:tc>
          <w:tcPr>
            <w:tcW w:w="4428" w:type="dxa"/>
          </w:tcPr>
          <w:p w14:paraId="7BE822CC" w14:textId="609B1B51" w:rsidR="00FD1E77" w:rsidRDefault="00FD604F" w:rsidP="00C16B63">
            <w:r>
              <w:t xml:space="preserve">Song grew on him, </w:t>
            </w:r>
            <w:r w:rsidR="003C4801">
              <w:t>didn’t like at the beginning</w:t>
            </w:r>
          </w:p>
        </w:tc>
      </w:tr>
      <w:tr w:rsidR="00FD1E77" w14:paraId="73A44303" w14:textId="77777777" w:rsidTr="00C16B63">
        <w:tc>
          <w:tcPr>
            <w:tcW w:w="4428" w:type="dxa"/>
          </w:tcPr>
          <w:p w14:paraId="782F5F3D" w14:textId="77777777" w:rsidR="00FD1E77" w:rsidRDefault="00FD1E77" w:rsidP="00C16B63">
            <w:r>
              <w:t>7</w:t>
            </w:r>
          </w:p>
        </w:tc>
        <w:tc>
          <w:tcPr>
            <w:tcW w:w="4428" w:type="dxa"/>
          </w:tcPr>
          <w:p w14:paraId="4C65ACD5" w14:textId="0E1410C2" w:rsidR="00FD1E77" w:rsidRDefault="00BC7277" w:rsidP="00C16B63">
            <w:r>
              <w:t>Situational – good for background music, but probably wouldn’t seek it out</w:t>
            </w:r>
          </w:p>
        </w:tc>
      </w:tr>
      <w:tr w:rsidR="00FD1E77" w14:paraId="1BAB8661" w14:textId="77777777" w:rsidTr="00C16B63">
        <w:tc>
          <w:tcPr>
            <w:tcW w:w="4428" w:type="dxa"/>
          </w:tcPr>
          <w:p w14:paraId="7FABCFE9" w14:textId="77777777" w:rsidR="00FD1E77" w:rsidRDefault="00FD1E77" w:rsidP="00C16B63">
            <w:r>
              <w:t>8</w:t>
            </w:r>
          </w:p>
        </w:tc>
        <w:tc>
          <w:tcPr>
            <w:tcW w:w="4428" w:type="dxa"/>
          </w:tcPr>
          <w:p w14:paraId="7D54075D" w14:textId="563DF431" w:rsidR="00FD1E77" w:rsidRDefault="00261E15" w:rsidP="00C16B63">
            <w:r>
              <w:t>80’s esque song: smiled when the vocals came in.</w:t>
            </w:r>
            <w:r w:rsidR="007B2F7A">
              <w:t xml:space="preserve"> – road trip song</w:t>
            </w:r>
            <w:r w:rsidR="00E60105">
              <w:t>, likes the 80s sound</w:t>
            </w:r>
          </w:p>
        </w:tc>
      </w:tr>
      <w:tr w:rsidR="00FD1E77" w14:paraId="76B95340" w14:textId="77777777" w:rsidTr="00C16B63">
        <w:tc>
          <w:tcPr>
            <w:tcW w:w="4428" w:type="dxa"/>
          </w:tcPr>
          <w:p w14:paraId="1E4EFA00" w14:textId="77777777" w:rsidR="00FD1E77" w:rsidRDefault="00FD1E77" w:rsidP="00C16B63">
            <w:r>
              <w:t>9</w:t>
            </w:r>
          </w:p>
        </w:tc>
        <w:tc>
          <w:tcPr>
            <w:tcW w:w="4428" w:type="dxa"/>
          </w:tcPr>
          <w:p w14:paraId="56D9A5C5" w14:textId="0DAEE803" w:rsidR="00FD1E77" w:rsidRDefault="00934C22" w:rsidP="00C16B63">
            <w:r>
              <w:t>Seemed like a generic Christian song</w:t>
            </w:r>
            <w:r w:rsidR="008F13A3">
              <w:t>, so gave it a 3</w:t>
            </w:r>
          </w:p>
        </w:tc>
      </w:tr>
      <w:tr w:rsidR="00FD1E77" w14:paraId="11A8F557" w14:textId="77777777" w:rsidTr="00C16B63">
        <w:tc>
          <w:tcPr>
            <w:tcW w:w="4428" w:type="dxa"/>
          </w:tcPr>
          <w:p w14:paraId="3EBBB28A" w14:textId="77777777" w:rsidR="00FD1E77" w:rsidRDefault="00FD1E77" w:rsidP="00C16B63">
            <w:r>
              <w:t>10</w:t>
            </w:r>
          </w:p>
        </w:tc>
        <w:tc>
          <w:tcPr>
            <w:tcW w:w="4428" w:type="dxa"/>
          </w:tcPr>
          <w:p w14:paraId="41BD2E60" w14:textId="7F6ECC6E" w:rsidR="00FD1E77" w:rsidRDefault="00B306CD" w:rsidP="00C16B63">
            <w:r>
              <w:t>Liked the music, but the words were weird.  If there were no lyrics, it would be a 7</w:t>
            </w:r>
            <w:r w:rsidR="00132574">
              <w:t>.</w:t>
            </w:r>
            <w:bookmarkStart w:id="0" w:name="_GoBack"/>
            <w:bookmarkEnd w:id="0"/>
          </w:p>
        </w:tc>
      </w:tr>
    </w:tbl>
    <w:p w14:paraId="19D8C3A1" w14:textId="77777777" w:rsidR="00FD1E77" w:rsidRDefault="00FD1E77" w:rsidP="00FD1E77"/>
    <w:p w14:paraId="2BD5B3BB" w14:textId="77777777" w:rsidR="00FD1E77" w:rsidRDefault="00FD1E77" w:rsidP="00FD1E77">
      <w:r>
        <w:lastRenderedPageBreak/>
        <w:t>General Notes:</w:t>
      </w:r>
    </w:p>
    <w:p w14:paraId="405CE846" w14:textId="77777777" w:rsidR="00DE2778" w:rsidRDefault="00DE2778"/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22"/>
    <w:rsid w:val="0000012F"/>
    <w:rsid w:val="00062B22"/>
    <w:rsid w:val="000D0796"/>
    <w:rsid w:val="000F594D"/>
    <w:rsid w:val="001177BC"/>
    <w:rsid w:val="00132574"/>
    <w:rsid w:val="0015047D"/>
    <w:rsid w:val="001E2CF9"/>
    <w:rsid w:val="002000D3"/>
    <w:rsid w:val="00233147"/>
    <w:rsid w:val="00261E15"/>
    <w:rsid w:val="00293A79"/>
    <w:rsid w:val="003B1B37"/>
    <w:rsid w:val="003C4801"/>
    <w:rsid w:val="00411A04"/>
    <w:rsid w:val="00485989"/>
    <w:rsid w:val="004911BE"/>
    <w:rsid w:val="004D3B16"/>
    <w:rsid w:val="004F09C3"/>
    <w:rsid w:val="00540292"/>
    <w:rsid w:val="0057032D"/>
    <w:rsid w:val="00580846"/>
    <w:rsid w:val="005A0FB8"/>
    <w:rsid w:val="005B12E6"/>
    <w:rsid w:val="005C06EE"/>
    <w:rsid w:val="006D29F9"/>
    <w:rsid w:val="006F5D56"/>
    <w:rsid w:val="00714083"/>
    <w:rsid w:val="0077585F"/>
    <w:rsid w:val="007B2F7A"/>
    <w:rsid w:val="008A0831"/>
    <w:rsid w:val="008C434E"/>
    <w:rsid w:val="008E067F"/>
    <w:rsid w:val="008F0575"/>
    <w:rsid w:val="008F13A3"/>
    <w:rsid w:val="00934C22"/>
    <w:rsid w:val="00941532"/>
    <w:rsid w:val="00A0768A"/>
    <w:rsid w:val="00A66116"/>
    <w:rsid w:val="00AC7697"/>
    <w:rsid w:val="00B306CD"/>
    <w:rsid w:val="00BC7277"/>
    <w:rsid w:val="00C4431B"/>
    <w:rsid w:val="00C50D0B"/>
    <w:rsid w:val="00CB22B6"/>
    <w:rsid w:val="00CE092A"/>
    <w:rsid w:val="00DE2778"/>
    <w:rsid w:val="00E35C9F"/>
    <w:rsid w:val="00E36853"/>
    <w:rsid w:val="00E60105"/>
    <w:rsid w:val="00F824B0"/>
    <w:rsid w:val="00FD1E77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032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12</TotalTime>
  <Pages>2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57</cp:revision>
  <dcterms:created xsi:type="dcterms:W3CDTF">2017-03-23T23:15:00Z</dcterms:created>
  <dcterms:modified xsi:type="dcterms:W3CDTF">2017-03-23T23:41:00Z</dcterms:modified>
</cp:coreProperties>
</file>