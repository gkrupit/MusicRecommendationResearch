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E7303" w14:textId="77777777" w:rsidR="00FD1E77" w:rsidRDefault="00FD1E77" w:rsidP="00FD1E77">
      <w:r>
        <w:t xml:space="preserve">Experiment </w:t>
      </w:r>
      <w:r w:rsidR="00712F35">
        <w:t>12</w:t>
      </w:r>
    </w:p>
    <w:p w14:paraId="49AEFD4D" w14:textId="1D406984" w:rsidR="00FD1E77" w:rsidRDefault="00FD1E77" w:rsidP="00FD1E77">
      <w:r>
        <w:t>Major:</w:t>
      </w:r>
      <w:r w:rsidR="00FD7CE1">
        <w:t xml:space="preserve"> Computer Science</w:t>
      </w:r>
    </w:p>
    <w:p w14:paraId="59384A30" w14:textId="46EE71BE" w:rsidR="00FD1E77" w:rsidRDefault="00FD1E77" w:rsidP="00FD1E77">
      <w:r>
        <w:t>Year:</w:t>
      </w:r>
      <w:r w:rsidR="0083623B">
        <w:t xml:space="preserve"> </w:t>
      </w:r>
      <w:r w:rsidR="009B77C6">
        <w:t>Senior</w:t>
      </w:r>
    </w:p>
    <w:p w14:paraId="5F82FDC2" w14:textId="77777777" w:rsidR="00FD1E77" w:rsidRDefault="00FD1E77" w:rsidP="00FD1E77"/>
    <w:p w14:paraId="3F4DF203" w14:textId="77777777" w:rsidR="00FD1E77" w:rsidRDefault="00FD1E77" w:rsidP="00FD1E77">
      <w:r>
        <w:t>Do you play music?</w:t>
      </w:r>
    </w:p>
    <w:p w14:paraId="31F53718" w14:textId="1E8362B0" w:rsidR="002A2244" w:rsidRDefault="00327F44" w:rsidP="00FD1E77">
      <w:r>
        <w:t>Violin</w:t>
      </w:r>
      <w:r w:rsidR="0077305C">
        <w:t xml:space="preserve">, </w:t>
      </w:r>
      <w:r w:rsidR="009961EC">
        <w:t>some music theory</w:t>
      </w:r>
      <w:r w:rsidR="00D0074C">
        <w:t>, maybe some chord structure theory</w:t>
      </w:r>
    </w:p>
    <w:p w14:paraId="2C4A4491" w14:textId="77777777" w:rsidR="00FD1E77" w:rsidRDefault="00FD1E77" w:rsidP="00FD1E77"/>
    <w:p w14:paraId="38354299" w14:textId="77777777" w:rsidR="00FD1E77" w:rsidRDefault="00FD1E77" w:rsidP="00FD1E77">
      <w:r>
        <w:t>Do you like music?</w:t>
      </w:r>
    </w:p>
    <w:p w14:paraId="470112FA" w14:textId="29718454" w:rsidR="004F4DF4" w:rsidRDefault="004F4DF4" w:rsidP="00FD1E77">
      <w:r>
        <w:t>Loves music</w:t>
      </w:r>
      <w:r w:rsidR="005C05EF">
        <w:t xml:space="preserve"> </w:t>
      </w:r>
      <w:r w:rsidR="00A91346">
        <w:t>–</w:t>
      </w:r>
      <w:r w:rsidR="005C05EF">
        <w:t xml:space="preserve"> </w:t>
      </w:r>
      <w:r w:rsidR="00D301E9">
        <w:t>Therapeutic</w:t>
      </w:r>
      <w:r w:rsidR="00A91346">
        <w:t xml:space="preserve"> – music tells a</w:t>
      </w:r>
      <w:r w:rsidR="00F849FB">
        <w:t>n emotional</w:t>
      </w:r>
      <w:r w:rsidR="00A91346">
        <w:t xml:space="preserve"> story</w:t>
      </w:r>
      <w:r w:rsidR="00ED3411">
        <w:t xml:space="preserve">.  EDM is </w:t>
      </w:r>
    </w:p>
    <w:p w14:paraId="6E48ABD7" w14:textId="77777777" w:rsidR="00FD1E77" w:rsidRDefault="00FD1E77" w:rsidP="00FD1E77"/>
    <w:p w14:paraId="74F54326" w14:textId="77777777" w:rsidR="00FD1E77" w:rsidRDefault="00FD1E77" w:rsidP="00FD1E77">
      <w:r>
        <w:t>When you listen to music, what do you listen to the most?</w:t>
      </w:r>
    </w:p>
    <w:p w14:paraId="02EE45A3" w14:textId="023BC084" w:rsidR="00ED3411" w:rsidRDefault="0004160D" w:rsidP="00FD1E77">
      <w:r>
        <w:t xml:space="preserve">Percussion, beat, </w:t>
      </w:r>
      <w:r w:rsidR="008F081B">
        <w:t xml:space="preserve">blending of chords, </w:t>
      </w:r>
      <w:r w:rsidR="00353344">
        <w:t xml:space="preserve">drops, </w:t>
      </w:r>
      <w:r w:rsidR="00FE36B5">
        <w:t xml:space="preserve">how the music progresses, fades, </w:t>
      </w:r>
      <w:r w:rsidR="00CC6A20">
        <w:t>feeling of how the music progresses</w:t>
      </w:r>
      <w:r w:rsidR="00AE5D5D">
        <w:t xml:space="preserve">.  </w:t>
      </w:r>
    </w:p>
    <w:p w14:paraId="001E0650" w14:textId="77777777" w:rsidR="00FD1E77" w:rsidRDefault="00FD1E77" w:rsidP="00FD1E77"/>
    <w:p w14:paraId="1AE4E822" w14:textId="77777777" w:rsidR="00FD1E77" w:rsidRDefault="00FD1E77" w:rsidP="00FD1E77">
      <w:r>
        <w:t>Are you good at remembering lyrics?</w:t>
      </w:r>
    </w:p>
    <w:p w14:paraId="3DFA196C" w14:textId="044B8F4A" w:rsidR="0096657D" w:rsidRDefault="0096657D" w:rsidP="00FD1E77">
      <w:r>
        <w:t xml:space="preserve">Yes </w:t>
      </w:r>
      <w:r w:rsidR="0066413C">
        <w:t>–</w:t>
      </w:r>
      <w:r>
        <w:t xml:space="preserve"> </w:t>
      </w:r>
      <w:r w:rsidR="0066413C">
        <w:t>lyrics mean different things at different points in life</w:t>
      </w:r>
    </w:p>
    <w:p w14:paraId="5AAA1540" w14:textId="77777777" w:rsidR="00FD1E77" w:rsidRDefault="00FD1E77" w:rsidP="00FD1E77"/>
    <w:p w14:paraId="49FE299E" w14:textId="77777777" w:rsidR="00FD1E77" w:rsidRDefault="00FD1E77" w:rsidP="00FD1E77"/>
    <w:p w14:paraId="368F656B" w14:textId="77777777" w:rsidR="00FD1E77" w:rsidRDefault="00FD1E77" w:rsidP="00FD1E77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D1E77" w14:paraId="59B07E57" w14:textId="77777777" w:rsidTr="00C16B63">
        <w:tc>
          <w:tcPr>
            <w:tcW w:w="4428" w:type="dxa"/>
          </w:tcPr>
          <w:p w14:paraId="36329D9A" w14:textId="77777777" w:rsidR="00FD1E77" w:rsidRDefault="00FD1E77" w:rsidP="00C16B63">
            <w:r>
              <w:t>1</w:t>
            </w:r>
          </w:p>
        </w:tc>
        <w:tc>
          <w:tcPr>
            <w:tcW w:w="4428" w:type="dxa"/>
          </w:tcPr>
          <w:p w14:paraId="4ED4EDB8" w14:textId="2EBBA01C" w:rsidR="00FD1E77" w:rsidRDefault="00247E86" w:rsidP="00C16B63">
            <w:r>
              <w:t>“This is realy good” – 10 seconds in</w:t>
            </w:r>
            <w:r w:rsidR="00754137">
              <w:t>, loves the use of percussio</w:t>
            </w:r>
            <w:r w:rsidR="006B33C4">
              <w:t>n in intro</w:t>
            </w:r>
            <w:r w:rsidR="00C03675">
              <w:t xml:space="preserve"> – liked the </w:t>
            </w:r>
            <w:r w:rsidR="00A96222">
              <w:t xml:space="preserve">use of repetition (or lackthereof) in intro, </w:t>
            </w:r>
            <w:r w:rsidR="00B727A8">
              <w:t xml:space="preserve">liked the few lyrics that she hear (matched the </w:t>
            </w:r>
            <w:r w:rsidR="007919B7">
              <w:t xml:space="preserve"> song)</w:t>
            </w:r>
          </w:p>
        </w:tc>
      </w:tr>
      <w:tr w:rsidR="00FD1E77" w14:paraId="4B086968" w14:textId="77777777" w:rsidTr="00C16B63">
        <w:tc>
          <w:tcPr>
            <w:tcW w:w="4428" w:type="dxa"/>
          </w:tcPr>
          <w:p w14:paraId="62EBA8EB" w14:textId="77777777" w:rsidR="00FD1E77" w:rsidRDefault="00FD1E77" w:rsidP="00C16B63"/>
          <w:p w14:paraId="05BC2CFF" w14:textId="77777777" w:rsidR="00FD1E77" w:rsidRDefault="00FD1E77" w:rsidP="00C16B63">
            <w:r>
              <w:t>2</w:t>
            </w:r>
          </w:p>
        </w:tc>
        <w:tc>
          <w:tcPr>
            <w:tcW w:w="4428" w:type="dxa"/>
          </w:tcPr>
          <w:p w14:paraId="1F16DC26" w14:textId="630DFE36" w:rsidR="00FD1E77" w:rsidRDefault="008550E4" w:rsidP="00C16B63">
            <w:r>
              <w:t xml:space="preserve">Liked </w:t>
            </w:r>
            <w:r w:rsidR="00123236">
              <w:t xml:space="preserve">the itnro – at the beginning, </w:t>
            </w:r>
            <w:r w:rsidR="000D0718">
              <w:t xml:space="preserve">liked the blending of the guitars (lead vs acoustic), </w:t>
            </w:r>
            <w:r w:rsidR="00A45BD6">
              <w:t xml:space="preserve">taken aback by deep voice, </w:t>
            </w:r>
            <w:r w:rsidR="00546D69">
              <w:t>wasn’t what she expected</w:t>
            </w:r>
            <w:r w:rsidR="00B67AC3">
              <w:t xml:space="preserve">.  </w:t>
            </w:r>
            <w:r w:rsidR="00DA75D2">
              <w:t xml:space="preserve">Low voice </w:t>
            </w:r>
            <w:r w:rsidR="00EF628E">
              <w:t>blend</w:t>
            </w:r>
            <w:r w:rsidR="00DA75D2">
              <w:t>ed</w:t>
            </w:r>
            <w:r w:rsidR="00EF628E">
              <w:t xml:space="preserve"> </w:t>
            </w:r>
            <w:r w:rsidR="00DA75D2">
              <w:t xml:space="preserve">too </w:t>
            </w:r>
            <w:r w:rsidR="00EF628E">
              <w:t>well</w:t>
            </w:r>
            <w:r w:rsidR="00DA75D2">
              <w:t xml:space="preserve">, couldn’t a </w:t>
            </w:r>
          </w:p>
        </w:tc>
      </w:tr>
      <w:tr w:rsidR="00FD1E77" w14:paraId="512BF34C" w14:textId="77777777" w:rsidTr="00C16B63">
        <w:tc>
          <w:tcPr>
            <w:tcW w:w="4428" w:type="dxa"/>
          </w:tcPr>
          <w:p w14:paraId="1CC09F30" w14:textId="77777777" w:rsidR="00FD1E77" w:rsidRDefault="00FD1E77" w:rsidP="00C16B63">
            <w:r>
              <w:t>3</w:t>
            </w:r>
          </w:p>
        </w:tc>
        <w:tc>
          <w:tcPr>
            <w:tcW w:w="4428" w:type="dxa"/>
          </w:tcPr>
          <w:p w14:paraId="24A7B733" w14:textId="6DC48D58" w:rsidR="00FD1E77" w:rsidRDefault="00901D8D" w:rsidP="00C16B63">
            <w:r>
              <w:t>Let It Be – TAKE THIS SONG OUT OF THE PLAYLIST</w:t>
            </w:r>
          </w:p>
        </w:tc>
      </w:tr>
      <w:tr w:rsidR="00FD1E77" w14:paraId="2C2F2A03" w14:textId="77777777" w:rsidTr="00C16B63">
        <w:tc>
          <w:tcPr>
            <w:tcW w:w="4428" w:type="dxa"/>
          </w:tcPr>
          <w:p w14:paraId="1E21874C" w14:textId="77777777" w:rsidR="00FD1E77" w:rsidRDefault="00FD1E77" w:rsidP="00C16B63">
            <w:r>
              <w:t>4</w:t>
            </w:r>
          </w:p>
        </w:tc>
        <w:tc>
          <w:tcPr>
            <w:tcW w:w="4428" w:type="dxa"/>
          </w:tcPr>
          <w:p w14:paraId="07503C8A" w14:textId="0AB46F5D" w:rsidR="00FD1E77" w:rsidRDefault="006209F1" w:rsidP="00C16B63">
            <w:r>
              <w:t xml:space="preserve">9 </w:t>
            </w:r>
            <w:r w:rsidR="00946EF4">
              <w:t>–</w:t>
            </w:r>
            <w:r>
              <w:t xml:space="preserve"> </w:t>
            </w:r>
            <w:r w:rsidR="00946EF4">
              <w:t xml:space="preserve">Really liked the way the octave of the guitar, played with the voice well.  </w:t>
            </w:r>
            <w:r w:rsidR="002957C8">
              <w:t>Liked the interaction</w:t>
            </w:r>
            <w:r w:rsidR="001774F1">
              <w:t xml:space="preserve"> of voice and guitar – contrast was nice</w:t>
            </w:r>
            <w:r w:rsidR="002957C8">
              <w:t xml:space="preserve"> </w:t>
            </w:r>
          </w:p>
        </w:tc>
      </w:tr>
      <w:tr w:rsidR="00FD1E77" w14:paraId="57FFF5EA" w14:textId="77777777" w:rsidTr="00C16B63">
        <w:tc>
          <w:tcPr>
            <w:tcW w:w="4428" w:type="dxa"/>
          </w:tcPr>
          <w:p w14:paraId="286B918E" w14:textId="77777777" w:rsidR="00FD1E77" w:rsidRDefault="00FD1E77" w:rsidP="00C16B63">
            <w:r>
              <w:t xml:space="preserve"> 5</w:t>
            </w:r>
          </w:p>
        </w:tc>
        <w:tc>
          <w:tcPr>
            <w:tcW w:w="4428" w:type="dxa"/>
          </w:tcPr>
          <w:p w14:paraId="41BBAD9B" w14:textId="1C3F257A" w:rsidR="00FD1E77" w:rsidRDefault="00590E96" w:rsidP="00C16B63">
            <w:r>
              <w:t xml:space="preserve">9 </w:t>
            </w:r>
            <w:r w:rsidR="00502C36">
              <w:t>–</w:t>
            </w:r>
            <w:r>
              <w:t xml:space="preserve"> </w:t>
            </w:r>
            <w:r w:rsidR="00502C36">
              <w:t xml:space="preserve">Liked for different reason than previous: in the beginning, </w:t>
            </w:r>
            <w:r w:rsidR="00EF4BD6">
              <w:t xml:space="preserve">felt that the </w:t>
            </w:r>
            <w:r w:rsidR="00A6087C">
              <w:t>music matched the voice/lyrics well</w:t>
            </w:r>
          </w:p>
        </w:tc>
      </w:tr>
      <w:tr w:rsidR="00FD1E77" w14:paraId="3FA53511" w14:textId="77777777" w:rsidTr="00C16B63">
        <w:tc>
          <w:tcPr>
            <w:tcW w:w="4428" w:type="dxa"/>
          </w:tcPr>
          <w:p w14:paraId="1189ED59" w14:textId="77777777" w:rsidR="00FD1E77" w:rsidRDefault="00FD1E77" w:rsidP="00C16B63">
            <w:r>
              <w:t>6</w:t>
            </w:r>
          </w:p>
        </w:tc>
        <w:tc>
          <w:tcPr>
            <w:tcW w:w="4428" w:type="dxa"/>
          </w:tcPr>
          <w:p w14:paraId="736332EA" w14:textId="6D31A58B" w:rsidR="00FD1E77" w:rsidRDefault="006B5AD0" w:rsidP="00C16B63">
            <w:r>
              <w:t xml:space="preserve">7 – Lowest so far </w:t>
            </w:r>
            <w:r w:rsidR="00BF46A2">
              <w:t>–</w:t>
            </w:r>
            <w:r>
              <w:t xml:space="preserve"> </w:t>
            </w:r>
            <w:r w:rsidR="00BF46A2">
              <w:t>wanted to listen to instrumentals over voice</w:t>
            </w:r>
            <w:r w:rsidR="000A2335">
              <w:t>. Voice was plea</w:t>
            </w:r>
            <w:r w:rsidR="005529C7">
              <w:t xml:space="preserve">sant, </w:t>
            </w:r>
            <w:r w:rsidR="00480EB0">
              <w:t>wished you could have listened to the music more</w:t>
            </w:r>
            <w:r w:rsidR="00ED7C47">
              <w:t xml:space="preserve">.  </w:t>
            </w:r>
            <w:r w:rsidR="005E5F09">
              <w:t>Felt like she was multitasking by listening to both fore and background</w:t>
            </w:r>
            <w:r w:rsidR="000C096E">
              <w:t>s</w:t>
            </w:r>
          </w:p>
        </w:tc>
      </w:tr>
      <w:tr w:rsidR="00FD1E77" w14:paraId="60004CEB" w14:textId="77777777" w:rsidTr="00C16B63">
        <w:tc>
          <w:tcPr>
            <w:tcW w:w="4428" w:type="dxa"/>
          </w:tcPr>
          <w:p w14:paraId="3FF1A2F8" w14:textId="77777777" w:rsidR="00FD1E77" w:rsidRDefault="00FD1E77" w:rsidP="00C16B63">
            <w:r>
              <w:t>7</w:t>
            </w:r>
          </w:p>
        </w:tc>
        <w:tc>
          <w:tcPr>
            <w:tcW w:w="4428" w:type="dxa"/>
          </w:tcPr>
          <w:p w14:paraId="3405DD1C" w14:textId="3B78C344" w:rsidR="00FD1E77" w:rsidRDefault="00354A25" w:rsidP="00C16B63">
            <w:r>
              <w:t xml:space="preserve">10 </w:t>
            </w:r>
            <w:r w:rsidR="007D52A0">
              <w:t>–</w:t>
            </w:r>
            <w:r>
              <w:t xml:space="preserve"> </w:t>
            </w:r>
            <w:r w:rsidR="007D52A0">
              <w:t xml:space="preserve">liked how </w:t>
            </w:r>
            <w:r w:rsidR="00481ECA">
              <w:t xml:space="preserve">organ </w:t>
            </w:r>
            <w:r w:rsidR="00BD68DE">
              <w:t>in background</w:t>
            </w:r>
            <w:r w:rsidR="00BB6458">
              <w:t xml:space="preserve">, </w:t>
            </w:r>
            <w:r w:rsidR="00093D32">
              <w:lastRenderedPageBreak/>
              <w:t>liked the effect on organ in background, made feel syncopated beat going through</w:t>
            </w:r>
            <w:r w:rsidR="001F12B0">
              <w:t xml:space="preserve"> you.  </w:t>
            </w:r>
            <w:r w:rsidR="005526B5">
              <w:t xml:space="preserve">Person’s voice </w:t>
            </w:r>
            <w:r w:rsidR="005A3C3D">
              <w:t>contributed to song well with organ, meshed well</w:t>
            </w:r>
          </w:p>
        </w:tc>
      </w:tr>
      <w:tr w:rsidR="00FD1E77" w14:paraId="49E066C2" w14:textId="77777777" w:rsidTr="00C16B63">
        <w:tc>
          <w:tcPr>
            <w:tcW w:w="4428" w:type="dxa"/>
          </w:tcPr>
          <w:p w14:paraId="0693B3BC" w14:textId="77777777" w:rsidR="00FD1E77" w:rsidRDefault="00FD1E77" w:rsidP="00C16B63">
            <w:r>
              <w:lastRenderedPageBreak/>
              <w:t>8</w:t>
            </w:r>
          </w:p>
        </w:tc>
        <w:tc>
          <w:tcPr>
            <w:tcW w:w="4428" w:type="dxa"/>
          </w:tcPr>
          <w:p w14:paraId="6B62D709" w14:textId="3EC592BA" w:rsidR="00FD1E77" w:rsidRDefault="00817B27" w:rsidP="00C16B63">
            <w:r>
              <w:t xml:space="preserve">9 </w:t>
            </w:r>
            <w:r w:rsidR="00C40FE8">
              <w:t>–</w:t>
            </w:r>
            <w:r>
              <w:t xml:space="preserve"> </w:t>
            </w:r>
            <w:r w:rsidR="00C40FE8">
              <w:t xml:space="preserve">Introduction with organ </w:t>
            </w:r>
            <w:r w:rsidR="00331B87">
              <w:t xml:space="preserve">and background set tone well, </w:t>
            </w:r>
            <w:r w:rsidR="00A2578D">
              <w:t xml:space="preserve">singer manioulated voice well </w:t>
            </w:r>
            <w:r w:rsidR="006523F6">
              <w:t>– played voice like an instrument</w:t>
            </w:r>
            <w:r w:rsidR="00777545">
              <w:t>, reminded of control of organ</w:t>
            </w:r>
            <w:r w:rsidR="0066487E">
              <w:t xml:space="preserve">.  Voice/Instrument style matched well.  </w:t>
            </w:r>
          </w:p>
        </w:tc>
      </w:tr>
      <w:tr w:rsidR="00FD1E77" w14:paraId="72BBB4DB" w14:textId="77777777" w:rsidTr="00C16B63">
        <w:tc>
          <w:tcPr>
            <w:tcW w:w="4428" w:type="dxa"/>
          </w:tcPr>
          <w:p w14:paraId="40D30F4C" w14:textId="77777777" w:rsidR="00FD1E77" w:rsidRDefault="00FD1E77" w:rsidP="00C16B63">
            <w:r>
              <w:t>9</w:t>
            </w:r>
          </w:p>
        </w:tc>
        <w:tc>
          <w:tcPr>
            <w:tcW w:w="4428" w:type="dxa"/>
          </w:tcPr>
          <w:p w14:paraId="7BFEA2E2" w14:textId="591959AF" w:rsidR="00FD1E77" w:rsidRDefault="00107B56" w:rsidP="00C16B63">
            <w:r>
              <w:t xml:space="preserve">10 </w:t>
            </w:r>
            <w:r w:rsidR="00FD46AA">
              <w:t>–</w:t>
            </w:r>
            <w:r>
              <w:t xml:space="preserve"> </w:t>
            </w:r>
            <w:r w:rsidR="00FD46AA">
              <w:t xml:space="preserve">Strings playing in background, </w:t>
            </w:r>
            <w:r w:rsidR="00EE435A">
              <w:t xml:space="preserve">liked the human aspect of the playing </w:t>
            </w:r>
            <w:r w:rsidR="006012AE">
              <w:t>–</w:t>
            </w:r>
            <w:r w:rsidR="00EE435A">
              <w:t xml:space="preserve"> </w:t>
            </w:r>
            <w:r w:rsidR="006012AE">
              <w:t xml:space="preserve">seemed </w:t>
            </w:r>
            <w:r w:rsidR="008235D2">
              <w:t>very real, appreciated the human error of the violins in the background</w:t>
            </w:r>
            <w:r w:rsidR="00682421">
              <w:t xml:space="preserve">.  </w:t>
            </w:r>
            <w:r w:rsidR="00CA7E84">
              <w:t xml:space="preserve">Transitions are very important -  </w:t>
            </w:r>
            <w:r w:rsidR="006F5319">
              <w:t>voice fades out well</w:t>
            </w:r>
            <w:r w:rsidR="00374A40">
              <w:t>, liked the sound of the voice</w:t>
            </w:r>
          </w:p>
        </w:tc>
      </w:tr>
      <w:tr w:rsidR="00FD1E77" w14:paraId="22B1A58F" w14:textId="77777777" w:rsidTr="00C16B63">
        <w:tc>
          <w:tcPr>
            <w:tcW w:w="4428" w:type="dxa"/>
          </w:tcPr>
          <w:p w14:paraId="26162009" w14:textId="77777777" w:rsidR="00FD1E77" w:rsidRDefault="00FD1E77" w:rsidP="00C16B63">
            <w:r>
              <w:t>10</w:t>
            </w:r>
          </w:p>
        </w:tc>
        <w:tc>
          <w:tcPr>
            <w:tcW w:w="4428" w:type="dxa"/>
          </w:tcPr>
          <w:p w14:paraId="39D7B118" w14:textId="00639B95" w:rsidR="00FD1E77" w:rsidRDefault="000F06F0" w:rsidP="00C16B63">
            <w:r>
              <w:t>Not bad, just didn’t like it as much</w:t>
            </w:r>
            <w:r w:rsidR="009A48E8">
              <w:t xml:space="preserve"> </w:t>
            </w:r>
            <w:r w:rsidR="00FC54C8">
              <w:t>–</w:t>
            </w:r>
            <w:r w:rsidR="009A48E8">
              <w:t xml:space="preserve"> </w:t>
            </w:r>
            <w:r w:rsidR="00FC54C8">
              <w:t xml:space="preserve">Because it was juts piano, </w:t>
            </w:r>
            <w:r w:rsidR="00734B0B">
              <w:t>seemed too repetitive.  Only likes repetitive when there’s a beat to ground it</w:t>
            </w:r>
            <w:bookmarkStart w:id="0" w:name="_GoBack"/>
            <w:bookmarkEnd w:id="0"/>
          </w:p>
        </w:tc>
      </w:tr>
    </w:tbl>
    <w:p w14:paraId="14292F80" w14:textId="77777777" w:rsidR="00FD1E77" w:rsidRDefault="00FD1E77" w:rsidP="00FD1E77"/>
    <w:p w14:paraId="0B0FFF18" w14:textId="77777777" w:rsidR="00FD1E77" w:rsidRDefault="00FD1E77" w:rsidP="00FD1E77">
      <w:r>
        <w:t>General Notes:</w:t>
      </w:r>
    </w:p>
    <w:p w14:paraId="4D2C1413" w14:textId="4EBCCD41" w:rsidR="00206126" w:rsidRDefault="00206126" w:rsidP="00FD1E77">
      <w:r>
        <w:t xml:space="preserve">Send her the </w:t>
      </w:r>
      <w:r w:rsidR="005B683E">
        <w:t>songs after</w:t>
      </w:r>
    </w:p>
    <w:p w14:paraId="324A086F" w14:textId="716D2E99" w:rsidR="003B3C2C" w:rsidRDefault="003B3C2C" w:rsidP="00FD1E77">
      <w:r>
        <w:t>Probably like the style enough that many songs in the list would have been rated high</w:t>
      </w:r>
    </w:p>
    <w:p w14:paraId="5D326583" w14:textId="24967104" w:rsidR="003B3C2C" w:rsidRDefault="003B3C2C" w:rsidP="00FD1E77">
      <w:r>
        <w:t xml:space="preserve">Quick to </w:t>
      </w:r>
      <w:r w:rsidR="009363B3">
        <w:t>Decide songs’ scores</w:t>
      </w:r>
      <w:r w:rsidR="000305B1">
        <w:t xml:space="preserve"> – knew if she didn’t like a song quickly, knew if she did like a song even faster</w:t>
      </w:r>
    </w:p>
    <w:p w14:paraId="5B7AC41B" w14:textId="0FC21BF9" w:rsidR="00A23921" w:rsidRDefault="00A23921" w:rsidP="00FD1E77">
      <w:r>
        <w:t>Seemed very open to new music</w:t>
      </w:r>
    </w:p>
    <w:p w14:paraId="2AD40939" w14:textId="77777777" w:rsidR="00FC167F" w:rsidRDefault="00FC167F" w:rsidP="00FD1E77"/>
    <w:p w14:paraId="7FB9FB08" w14:textId="77777777" w:rsidR="00DE2778" w:rsidRDefault="00DE2778"/>
    <w:sectPr w:rsidR="00DE2778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35"/>
    <w:rsid w:val="000305B1"/>
    <w:rsid w:val="0004160D"/>
    <w:rsid w:val="00093D32"/>
    <w:rsid w:val="000A2335"/>
    <w:rsid w:val="000C096E"/>
    <w:rsid w:val="000D0718"/>
    <w:rsid w:val="000F06F0"/>
    <w:rsid w:val="000F79B7"/>
    <w:rsid w:val="00107B56"/>
    <w:rsid w:val="00123236"/>
    <w:rsid w:val="001774F1"/>
    <w:rsid w:val="001F12B0"/>
    <w:rsid w:val="001F7E21"/>
    <w:rsid w:val="00206126"/>
    <w:rsid w:val="00247E86"/>
    <w:rsid w:val="002957C8"/>
    <w:rsid w:val="002A2244"/>
    <w:rsid w:val="00327F44"/>
    <w:rsid w:val="00331B87"/>
    <w:rsid w:val="00353344"/>
    <w:rsid w:val="00354A25"/>
    <w:rsid w:val="00374A40"/>
    <w:rsid w:val="003B3C2C"/>
    <w:rsid w:val="00480EB0"/>
    <w:rsid w:val="00481ECA"/>
    <w:rsid w:val="004A3CCE"/>
    <w:rsid w:val="004F4DF4"/>
    <w:rsid w:val="00502C36"/>
    <w:rsid w:val="00546D69"/>
    <w:rsid w:val="00550B39"/>
    <w:rsid w:val="005526B5"/>
    <w:rsid w:val="005529C7"/>
    <w:rsid w:val="00590E96"/>
    <w:rsid w:val="005A3C3D"/>
    <w:rsid w:val="005B683E"/>
    <w:rsid w:val="005C05EF"/>
    <w:rsid w:val="005E5F09"/>
    <w:rsid w:val="006012AE"/>
    <w:rsid w:val="006209F1"/>
    <w:rsid w:val="006361B8"/>
    <w:rsid w:val="006523F6"/>
    <w:rsid w:val="0066413C"/>
    <w:rsid w:val="0066487E"/>
    <w:rsid w:val="00682421"/>
    <w:rsid w:val="006B33C4"/>
    <w:rsid w:val="006B5AD0"/>
    <w:rsid w:val="006F5319"/>
    <w:rsid w:val="00712F35"/>
    <w:rsid w:val="00734B0B"/>
    <w:rsid w:val="00741B54"/>
    <w:rsid w:val="00754137"/>
    <w:rsid w:val="0077305C"/>
    <w:rsid w:val="00777545"/>
    <w:rsid w:val="007919B7"/>
    <w:rsid w:val="007D52A0"/>
    <w:rsid w:val="00817B27"/>
    <w:rsid w:val="008235D2"/>
    <w:rsid w:val="0083623B"/>
    <w:rsid w:val="008550E4"/>
    <w:rsid w:val="008F081B"/>
    <w:rsid w:val="00901D8D"/>
    <w:rsid w:val="009363B3"/>
    <w:rsid w:val="00946EF4"/>
    <w:rsid w:val="0096657D"/>
    <w:rsid w:val="009961EC"/>
    <w:rsid w:val="009A48E8"/>
    <w:rsid w:val="009B77C6"/>
    <w:rsid w:val="009D184F"/>
    <w:rsid w:val="00A0768A"/>
    <w:rsid w:val="00A23921"/>
    <w:rsid w:val="00A2578D"/>
    <w:rsid w:val="00A45BD6"/>
    <w:rsid w:val="00A6087C"/>
    <w:rsid w:val="00A91346"/>
    <w:rsid w:val="00A96222"/>
    <w:rsid w:val="00AE5D5D"/>
    <w:rsid w:val="00B10D10"/>
    <w:rsid w:val="00B67AC3"/>
    <w:rsid w:val="00B727A8"/>
    <w:rsid w:val="00BB6458"/>
    <w:rsid w:val="00BD68DE"/>
    <w:rsid w:val="00BF46A2"/>
    <w:rsid w:val="00C03675"/>
    <w:rsid w:val="00C17C12"/>
    <w:rsid w:val="00C37F95"/>
    <w:rsid w:val="00C40FE8"/>
    <w:rsid w:val="00CA7E84"/>
    <w:rsid w:val="00CC6A20"/>
    <w:rsid w:val="00D0074C"/>
    <w:rsid w:val="00D301E9"/>
    <w:rsid w:val="00D95DD5"/>
    <w:rsid w:val="00DA75D2"/>
    <w:rsid w:val="00DE2778"/>
    <w:rsid w:val="00EC3681"/>
    <w:rsid w:val="00ED3411"/>
    <w:rsid w:val="00ED7C47"/>
    <w:rsid w:val="00EE435A"/>
    <w:rsid w:val="00EF4BD6"/>
    <w:rsid w:val="00EF628E"/>
    <w:rsid w:val="00F849FB"/>
    <w:rsid w:val="00F9369F"/>
    <w:rsid w:val="00FA5ED2"/>
    <w:rsid w:val="00FC167F"/>
    <w:rsid w:val="00FC54C8"/>
    <w:rsid w:val="00FD1E77"/>
    <w:rsid w:val="00FD46AA"/>
    <w:rsid w:val="00FD7CE1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C9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MusicRecommendation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MusicRecommendationNotes.dotx</Template>
  <TotalTime>22</TotalTime>
  <Pages>2</Pages>
  <Words>368</Words>
  <Characters>2102</Characters>
  <Application>Microsoft Macintosh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119</cp:revision>
  <dcterms:created xsi:type="dcterms:W3CDTF">2017-03-24T17:22:00Z</dcterms:created>
  <dcterms:modified xsi:type="dcterms:W3CDTF">2017-03-24T17:55:00Z</dcterms:modified>
</cp:coreProperties>
</file>