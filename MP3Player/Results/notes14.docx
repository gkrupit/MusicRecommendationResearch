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E8DF3" w14:textId="75DD6BE6" w:rsidR="00FD1E77" w:rsidRDefault="00FD1E77" w:rsidP="00FD1E77">
      <w:r>
        <w:t xml:space="preserve">Experiment </w:t>
      </w:r>
      <w:r w:rsidR="00992510">
        <w:t>14</w:t>
      </w:r>
    </w:p>
    <w:p w14:paraId="5E08813C" w14:textId="77777777" w:rsidR="00FD1E77" w:rsidRDefault="00FD1E77" w:rsidP="00FD1E77">
      <w:r>
        <w:t>Major:</w:t>
      </w:r>
      <w:r w:rsidR="00020CBD">
        <w:t xml:space="preserve"> Computer Science</w:t>
      </w:r>
    </w:p>
    <w:p w14:paraId="0752D276" w14:textId="5C75221E" w:rsidR="00FD1E77" w:rsidRDefault="00FD1E77" w:rsidP="00FD1E77">
      <w:r>
        <w:t>Year:</w:t>
      </w:r>
      <w:r w:rsidR="009C3E36">
        <w:t xml:space="preserve"> Junior</w:t>
      </w:r>
    </w:p>
    <w:p w14:paraId="0F60AF6B" w14:textId="77777777" w:rsidR="00FD1E77" w:rsidRDefault="00FD1E77" w:rsidP="00FD1E77"/>
    <w:p w14:paraId="0B365857" w14:textId="77777777" w:rsidR="00FD1E77" w:rsidRDefault="00FD1E77" w:rsidP="00FD1E77">
      <w:r>
        <w:t>Do you play music?</w:t>
      </w:r>
    </w:p>
    <w:p w14:paraId="47A23A10" w14:textId="0F817757" w:rsidR="00055D62" w:rsidRDefault="004437B2" w:rsidP="00FD1E77">
      <w:r>
        <w:t xml:space="preserve">Not anymore, </w:t>
      </w:r>
      <w:r w:rsidR="002F01CF">
        <w:t>played piano</w:t>
      </w:r>
      <w:r w:rsidR="002B14F0">
        <w:t xml:space="preserve"> </w:t>
      </w:r>
      <w:r w:rsidR="00882FD3">
        <w:t>–</w:t>
      </w:r>
      <w:r w:rsidR="002B14F0">
        <w:t xml:space="preserve"> </w:t>
      </w:r>
      <w:r w:rsidR="00882FD3">
        <w:t>no music theory, writing songs</w:t>
      </w:r>
    </w:p>
    <w:p w14:paraId="3EE7CB7C" w14:textId="77777777" w:rsidR="00FD1E77" w:rsidRDefault="00FD1E77" w:rsidP="00FD1E77"/>
    <w:p w14:paraId="5D7631A1" w14:textId="77777777" w:rsidR="00FD1E77" w:rsidRDefault="00FD1E77" w:rsidP="00FD1E77">
      <w:r>
        <w:t>Do you like music?</w:t>
      </w:r>
    </w:p>
    <w:p w14:paraId="74CBF9F4" w14:textId="6FCE3442" w:rsidR="00882FD3" w:rsidRDefault="00BE24C5" w:rsidP="00FD1E77">
      <w:r>
        <w:t xml:space="preserve">Yes </w:t>
      </w:r>
      <w:r w:rsidR="00170236">
        <w:t>–</w:t>
      </w:r>
      <w:r>
        <w:t xml:space="preserve"> </w:t>
      </w:r>
      <w:r w:rsidR="00170236">
        <w:t xml:space="preserve">Filler </w:t>
      </w:r>
      <w:r w:rsidR="00D02DA9">
        <w:t>for think</w:t>
      </w:r>
      <w:r w:rsidR="00A3220C">
        <w:t xml:space="preserve"> </w:t>
      </w:r>
      <w:r w:rsidR="00D02DA9">
        <w:t>space</w:t>
      </w:r>
      <w:r w:rsidR="0024330B">
        <w:t>. Rap, electronic,</w:t>
      </w:r>
      <w:r w:rsidR="00CF3D76">
        <w:t xml:space="preserve"> alternative, moody, </w:t>
      </w:r>
      <w:r w:rsidR="00871CFB">
        <w:t>depends on setting/mood</w:t>
      </w:r>
    </w:p>
    <w:p w14:paraId="1A5AE8AC" w14:textId="77777777" w:rsidR="00FD1E77" w:rsidRDefault="00FD1E77" w:rsidP="00FD1E77"/>
    <w:p w14:paraId="2C9CD9A4" w14:textId="77777777" w:rsidR="00FD1E77" w:rsidRDefault="00FD1E77" w:rsidP="00FD1E77">
      <w:r>
        <w:t>When you listen to music, what do you listen to the most?</w:t>
      </w:r>
    </w:p>
    <w:p w14:paraId="2116E496" w14:textId="72B4137D" w:rsidR="00B37815" w:rsidRDefault="004B421A" w:rsidP="00FD1E77">
      <w:r>
        <w:t>First half of song</w:t>
      </w:r>
      <w:r w:rsidR="00F62F97">
        <w:t xml:space="preserve"> is important, skips songs often</w:t>
      </w:r>
    </w:p>
    <w:p w14:paraId="1856232D" w14:textId="77777777" w:rsidR="00FD1E77" w:rsidRDefault="00FD1E77" w:rsidP="00FD1E77"/>
    <w:p w14:paraId="3B902A79" w14:textId="77777777" w:rsidR="00FD1E77" w:rsidRDefault="00FD1E77" w:rsidP="00FD1E77">
      <w:r>
        <w:t>Are you good at remembering lyrics?</w:t>
      </w:r>
    </w:p>
    <w:p w14:paraId="7AB7538F" w14:textId="1ECC885B" w:rsidR="00005D06" w:rsidRDefault="000A3D1F" w:rsidP="00FD1E77">
      <w:r>
        <w:t>Yes, if he likes the songs</w:t>
      </w:r>
    </w:p>
    <w:p w14:paraId="24BA357B" w14:textId="77777777" w:rsidR="00FD1E77" w:rsidRDefault="00FD1E77" w:rsidP="00FD1E77"/>
    <w:p w14:paraId="16A27B24" w14:textId="77777777" w:rsidR="00FD1E77" w:rsidRDefault="00FD1E77" w:rsidP="00FD1E77"/>
    <w:p w14:paraId="725AC42E" w14:textId="77777777" w:rsidR="00FD1E77" w:rsidRDefault="00FD1E77" w:rsidP="00FD1E77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1E77" w14:paraId="0B7CD820" w14:textId="77777777" w:rsidTr="00C16B63">
        <w:tc>
          <w:tcPr>
            <w:tcW w:w="4428" w:type="dxa"/>
          </w:tcPr>
          <w:p w14:paraId="1F250A14" w14:textId="77777777" w:rsidR="00FD1E77" w:rsidRDefault="00FD1E77" w:rsidP="00C16B63">
            <w:r>
              <w:t>1</w:t>
            </w:r>
          </w:p>
        </w:tc>
        <w:tc>
          <w:tcPr>
            <w:tcW w:w="4428" w:type="dxa"/>
          </w:tcPr>
          <w:p w14:paraId="6B00745C" w14:textId="2D951DBD" w:rsidR="00FD1E77" w:rsidRDefault="00212CB5" w:rsidP="00C16B63">
            <w:r>
              <w:t>Liked the beat in the beginning, didn’t like the voice, wouldn’t seek it out</w:t>
            </w:r>
            <w:r w:rsidR="00D67805">
              <w:t xml:space="preserve"> but would listen on the way here</w:t>
            </w:r>
          </w:p>
        </w:tc>
      </w:tr>
      <w:tr w:rsidR="00FD1E77" w14:paraId="5A9C3B6B" w14:textId="77777777" w:rsidTr="00C16B63">
        <w:tc>
          <w:tcPr>
            <w:tcW w:w="4428" w:type="dxa"/>
          </w:tcPr>
          <w:p w14:paraId="4F7BE9EA" w14:textId="77777777" w:rsidR="00FD1E77" w:rsidRDefault="00FD1E77" w:rsidP="00C16B63"/>
          <w:p w14:paraId="5FC988E0" w14:textId="77777777" w:rsidR="00FD1E77" w:rsidRDefault="00FD1E77" w:rsidP="00C16B63">
            <w:r>
              <w:t>2</w:t>
            </w:r>
          </w:p>
        </w:tc>
        <w:tc>
          <w:tcPr>
            <w:tcW w:w="4428" w:type="dxa"/>
          </w:tcPr>
          <w:p w14:paraId="5194F588" w14:textId="1F623502" w:rsidR="00FD1E77" w:rsidRDefault="0064628F" w:rsidP="00C16B63">
            <w:r>
              <w:t>Smiled, liked when the song got a little heavier, liked the beat</w:t>
            </w:r>
            <w:r w:rsidR="00035B6D">
              <w:t>.  Liked when the voice came in</w:t>
            </w:r>
            <w:r w:rsidR="00C9447E">
              <w:t xml:space="preserve"> – 8 – didn’t like the lyrics too much, but felt he co</w:t>
            </w:r>
            <w:r w:rsidR="00DA0CE8">
              <w:t xml:space="preserve">uld jam out to the pace, music.  Voice matched the </w:t>
            </w:r>
            <w:r w:rsidR="004C4022">
              <w:t>music</w:t>
            </w:r>
          </w:p>
        </w:tc>
      </w:tr>
      <w:tr w:rsidR="00FD1E77" w14:paraId="21F12E9A" w14:textId="77777777" w:rsidTr="00C16B63">
        <w:tc>
          <w:tcPr>
            <w:tcW w:w="4428" w:type="dxa"/>
          </w:tcPr>
          <w:p w14:paraId="36A06FFB" w14:textId="77777777" w:rsidR="00FD1E77" w:rsidRDefault="00FD1E77" w:rsidP="00C16B63">
            <w:r>
              <w:t>3</w:t>
            </w:r>
          </w:p>
        </w:tc>
        <w:tc>
          <w:tcPr>
            <w:tcW w:w="4428" w:type="dxa"/>
          </w:tcPr>
          <w:p w14:paraId="43F4D08B" w14:textId="73CE952F" w:rsidR="00FD1E77" w:rsidRDefault="00BC3FEB" w:rsidP="00C16B63">
            <w:r>
              <w:t>Didn’t like the pace or tone</w:t>
            </w:r>
            <w:r w:rsidR="001401EC">
              <w:t>, lyrics were cool even though in</w:t>
            </w:r>
            <w:r w:rsidR="00F7155A">
              <w:t xml:space="preserve"> a</w:t>
            </w:r>
            <w:r w:rsidR="00B0450D">
              <w:t xml:space="preserve"> different languag</w:t>
            </w:r>
            <w:r w:rsidR="001401EC">
              <w:t>e</w:t>
            </w:r>
          </w:p>
        </w:tc>
      </w:tr>
      <w:tr w:rsidR="00FD1E77" w14:paraId="2CDED8B3" w14:textId="77777777" w:rsidTr="00C16B63">
        <w:tc>
          <w:tcPr>
            <w:tcW w:w="4428" w:type="dxa"/>
          </w:tcPr>
          <w:p w14:paraId="3C959613" w14:textId="77777777" w:rsidR="00FD1E77" w:rsidRDefault="00FD1E77" w:rsidP="00C16B63">
            <w:r>
              <w:t>4</w:t>
            </w:r>
          </w:p>
        </w:tc>
        <w:tc>
          <w:tcPr>
            <w:tcW w:w="4428" w:type="dxa"/>
          </w:tcPr>
          <w:p w14:paraId="51AB1F5B" w14:textId="5F52CC05" w:rsidR="00FD1E77" w:rsidRDefault="00A17B9F" w:rsidP="00C16B63">
            <w:r>
              <w:t>Made him happy, but main beat was little boring. Upbeat was really mellow, but not terribly interesting</w:t>
            </w:r>
          </w:p>
        </w:tc>
      </w:tr>
      <w:tr w:rsidR="00FD1E77" w14:paraId="72B05E35" w14:textId="77777777" w:rsidTr="00C16B63">
        <w:tc>
          <w:tcPr>
            <w:tcW w:w="4428" w:type="dxa"/>
          </w:tcPr>
          <w:p w14:paraId="7C2C216B" w14:textId="77777777" w:rsidR="00FD1E77" w:rsidRDefault="00FD1E77" w:rsidP="00C16B63">
            <w:r>
              <w:t xml:space="preserve"> 5</w:t>
            </w:r>
          </w:p>
        </w:tc>
        <w:tc>
          <w:tcPr>
            <w:tcW w:w="4428" w:type="dxa"/>
          </w:tcPr>
          <w:p w14:paraId="440AF045" w14:textId="2BB7CBC3" w:rsidR="00FD1E77" w:rsidRDefault="00F7155A" w:rsidP="00C16B63">
            <w:r>
              <w:t xml:space="preserve">Calming </w:t>
            </w:r>
            <w:r w:rsidR="001004AC">
              <w:t>–</w:t>
            </w:r>
            <w:r>
              <w:t xml:space="preserve"> </w:t>
            </w:r>
            <w:r w:rsidR="001004AC">
              <w:t xml:space="preserve">very good beat, very good changes, voice was a </w:t>
            </w:r>
            <w:r w:rsidR="00D4129A">
              <w:t>l</w:t>
            </w:r>
            <w:r w:rsidR="001004AC">
              <w:t>ittle loud.  Would add to a playlist</w:t>
            </w:r>
          </w:p>
        </w:tc>
      </w:tr>
      <w:tr w:rsidR="00FD1E77" w14:paraId="27D6D8A6" w14:textId="77777777" w:rsidTr="00C16B63">
        <w:tc>
          <w:tcPr>
            <w:tcW w:w="4428" w:type="dxa"/>
          </w:tcPr>
          <w:p w14:paraId="731AFA9B" w14:textId="77777777" w:rsidR="00FD1E77" w:rsidRDefault="00FD1E77" w:rsidP="00C16B63">
            <w:r>
              <w:t>6</w:t>
            </w:r>
          </w:p>
        </w:tc>
        <w:tc>
          <w:tcPr>
            <w:tcW w:w="4428" w:type="dxa"/>
          </w:tcPr>
          <w:p w14:paraId="6D0D071D" w14:textId="6174F92B" w:rsidR="00FD1E77" w:rsidRDefault="00FF2652" w:rsidP="00C16B63">
            <w:r>
              <w:t>Smiled when distortion started on guitar, got heavier</w:t>
            </w:r>
            <w:r w:rsidR="009331EC">
              <w:t xml:space="preserve">, </w:t>
            </w:r>
            <w:r w:rsidR="009331EC">
              <w:t>Liked the beat, voice was different than he expected but matched the music</w:t>
            </w:r>
          </w:p>
        </w:tc>
      </w:tr>
      <w:tr w:rsidR="00FD1E77" w14:paraId="163A6253" w14:textId="77777777" w:rsidTr="00C16B63">
        <w:tc>
          <w:tcPr>
            <w:tcW w:w="4428" w:type="dxa"/>
          </w:tcPr>
          <w:p w14:paraId="78422E8B" w14:textId="77777777" w:rsidR="00FD1E77" w:rsidRDefault="00FD1E77" w:rsidP="00C16B63">
            <w:r>
              <w:t>7</w:t>
            </w:r>
          </w:p>
        </w:tc>
        <w:tc>
          <w:tcPr>
            <w:tcW w:w="4428" w:type="dxa"/>
          </w:tcPr>
          <w:p w14:paraId="1E008D53" w14:textId="7DD066B7" w:rsidR="00FD1E77" w:rsidRDefault="009331EC" w:rsidP="00C16B63">
            <w:r>
              <w:t>Slow, repetitive, felt he wasn’t going to like from beginning</w:t>
            </w:r>
          </w:p>
        </w:tc>
      </w:tr>
      <w:tr w:rsidR="00FD1E77" w14:paraId="3D09A228" w14:textId="77777777" w:rsidTr="00C16B63">
        <w:tc>
          <w:tcPr>
            <w:tcW w:w="4428" w:type="dxa"/>
          </w:tcPr>
          <w:p w14:paraId="58DAD455" w14:textId="77777777" w:rsidR="00FD1E77" w:rsidRDefault="00FD1E77" w:rsidP="00C16B63">
            <w:r>
              <w:t>8</w:t>
            </w:r>
          </w:p>
        </w:tc>
        <w:tc>
          <w:tcPr>
            <w:tcW w:w="4428" w:type="dxa"/>
          </w:tcPr>
          <w:p w14:paraId="5E1093F9" w14:textId="5E1D74DA" w:rsidR="00FD1E77" w:rsidRDefault="009331EC" w:rsidP="00C16B63">
            <w:r>
              <w:t>Smiled at lyrics throughout song – Sounded familiar, liked the lyrics, instruments were good, had a good flow – good chorus</w:t>
            </w:r>
          </w:p>
        </w:tc>
      </w:tr>
      <w:tr w:rsidR="00FD1E77" w14:paraId="3896EFB5" w14:textId="77777777" w:rsidTr="00C16B63">
        <w:tc>
          <w:tcPr>
            <w:tcW w:w="4428" w:type="dxa"/>
          </w:tcPr>
          <w:p w14:paraId="359EA52F" w14:textId="77777777" w:rsidR="00FD1E77" w:rsidRDefault="00FD1E77" w:rsidP="00C16B63">
            <w:r>
              <w:lastRenderedPageBreak/>
              <w:t>9</w:t>
            </w:r>
          </w:p>
        </w:tc>
        <w:tc>
          <w:tcPr>
            <w:tcW w:w="4428" w:type="dxa"/>
          </w:tcPr>
          <w:p w14:paraId="2233CEF2" w14:textId="12B376D6" w:rsidR="00FD1E77" w:rsidRDefault="009331EC" w:rsidP="00C16B63">
            <w:r>
              <w:t>No words – imagined song on a specific playlist</w:t>
            </w:r>
            <w:r w:rsidR="00B17DF1">
              <w:t xml:space="preserve"> he has.  Liked that it kept going</w:t>
            </w:r>
            <w:r w:rsidR="00A40446">
              <w:t>. Would have listened to completion if in a working settign</w:t>
            </w:r>
          </w:p>
        </w:tc>
      </w:tr>
      <w:tr w:rsidR="00FD1E77" w14:paraId="2188DB6C" w14:textId="77777777" w:rsidTr="00C16B63">
        <w:tc>
          <w:tcPr>
            <w:tcW w:w="4428" w:type="dxa"/>
          </w:tcPr>
          <w:p w14:paraId="1176CBC6" w14:textId="77777777" w:rsidR="00FD1E77" w:rsidRDefault="00FD1E77" w:rsidP="00C16B63">
            <w:r>
              <w:t>10</w:t>
            </w:r>
          </w:p>
        </w:tc>
        <w:tc>
          <w:tcPr>
            <w:tcW w:w="4428" w:type="dxa"/>
          </w:tcPr>
          <w:p w14:paraId="15741651" w14:textId="72EAC84C" w:rsidR="00FD1E77" w:rsidRDefault="00482EA5" w:rsidP="00C16B63">
            <w:r>
              <w:t>Would add to a “tired” playlist – voice and piano were very in sync,</w:t>
            </w:r>
            <w:bookmarkStart w:id="0" w:name="_GoBack"/>
            <w:bookmarkEnd w:id="0"/>
          </w:p>
        </w:tc>
      </w:tr>
    </w:tbl>
    <w:p w14:paraId="1A568857" w14:textId="77777777" w:rsidR="00FD1E77" w:rsidRDefault="00FD1E77" w:rsidP="00FD1E77"/>
    <w:p w14:paraId="04B93DBD" w14:textId="77777777" w:rsidR="00FD1E77" w:rsidRDefault="00FD1E77" w:rsidP="00FD1E77">
      <w:r>
        <w:t>General Notes:</w:t>
      </w:r>
    </w:p>
    <w:p w14:paraId="1955E267" w14:textId="54FA1101" w:rsidR="00A2265B" w:rsidRDefault="00A2265B" w:rsidP="00FD1E77">
      <w:r>
        <w:t xml:space="preserve">Before starting: “Since I’ve never heard these songs before, </w:t>
      </w:r>
      <w:r w:rsidR="00707AAF">
        <w:t xml:space="preserve">I’ll probably listen to the whole thing </w:t>
      </w:r>
      <w:r w:rsidR="00C82508">
        <w:t>to decide a rating”</w:t>
      </w:r>
    </w:p>
    <w:p w14:paraId="0BEF7CB5" w14:textId="7D8FD5EF" w:rsidR="00686B45" w:rsidRDefault="00686B45" w:rsidP="00FD1E77">
      <w:r>
        <w:t>Tended to like songs/parts of songs that were heavier, filled with distortion, heavy beat/bass</w:t>
      </w:r>
    </w:p>
    <w:p w14:paraId="51821DC0" w14:textId="77777777" w:rsidR="00DE2778" w:rsidRDefault="00DE2778"/>
    <w:sectPr w:rsidR="00DE2778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A9"/>
    <w:rsid w:val="00002C1D"/>
    <w:rsid w:val="00005D06"/>
    <w:rsid w:val="00020CBD"/>
    <w:rsid w:val="00035B6D"/>
    <w:rsid w:val="00055D62"/>
    <w:rsid w:val="00085F94"/>
    <w:rsid w:val="000A3D1F"/>
    <w:rsid w:val="001004AC"/>
    <w:rsid w:val="0011391E"/>
    <w:rsid w:val="001401EC"/>
    <w:rsid w:val="00170236"/>
    <w:rsid w:val="001A2BA5"/>
    <w:rsid w:val="001A7AE9"/>
    <w:rsid w:val="001D6F03"/>
    <w:rsid w:val="001E790B"/>
    <w:rsid w:val="00212CB5"/>
    <w:rsid w:val="00215821"/>
    <w:rsid w:val="0024330B"/>
    <w:rsid w:val="002A4BC0"/>
    <w:rsid w:val="002B14F0"/>
    <w:rsid w:val="002F01CF"/>
    <w:rsid w:val="0038295F"/>
    <w:rsid w:val="004437B2"/>
    <w:rsid w:val="00481FA9"/>
    <w:rsid w:val="00482EA5"/>
    <w:rsid w:val="004B421A"/>
    <w:rsid w:val="004C4022"/>
    <w:rsid w:val="004E5FAF"/>
    <w:rsid w:val="00541113"/>
    <w:rsid w:val="00571BE5"/>
    <w:rsid w:val="00610A13"/>
    <w:rsid w:val="0064628F"/>
    <w:rsid w:val="00686B45"/>
    <w:rsid w:val="00703108"/>
    <w:rsid w:val="00707AAF"/>
    <w:rsid w:val="00781511"/>
    <w:rsid w:val="007E4A01"/>
    <w:rsid w:val="00871CFB"/>
    <w:rsid w:val="00882FD3"/>
    <w:rsid w:val="00884A9E"/>
    <w:rsid w:val="008E7855"/>
    <w:rsid w:val="00916FE2"/>
    <w:rsid w:val="009238A0"/>
    <w:rsid w:val="00927CE1"/>
    <w:rsid w:val="009331EC"/>
    <w:rsid w:val="00992510"/>
    <w:rsid w:val="009B7103"/>
    <w:rsid w:val="009C3E36"/>
    <w:rsid w:val="009E66AA"/>
    <w:rsid w:val="00A0768A"/>
    <w:rsid w:val="00A17B9F"/>
    <w:rsid w:val="00A2265B"/>
    <w:rsid w:val="00A3220C"/>
    <w:rsid w:val="00A40446"/>
    <w:rsid w:val="00A7708D"/>
    <w:rsid w:val="00B0450D"/>
    <w:rsid w:val="00B17DF1"/>
    <w:rsid w:val="00B375DC"/>
    <w:rsid w:val="00B37815"/>
    <w:rsid w:val="00BC3FEB"/>
    <w:rsid w:val="00BE24C5"/>
    <w:rsid w:val="00C82508"/>
    <w:rsid w:val="00C9447E"/>
    <w:rsid w:val="00CD6F77"/>
    <w:rsid w:val="00CF3D76"/>
    <w:rsid w:val="00D02DA9"/>
    <w:rsid w:val="00D07CDC"/>
    <w:rsid w:val="00D4129A"/>
    <w:rsid w:val="00D67805"/>
    <w:rsid w:val="00DA0CE8"/>
    <w:rsid w:val="00DC102F"/>
    <w:rsid w:val="00DE2778"/>
    <w:rsid w:val="00E901A0"/>
    <w:rsid w:val="00F55D88"/>
    <w:rsid w:val="00F62F97"/>
    <w:rsid w:val="00F7155A"/>
    <w:rsid w:val="00FD1E77"/>
    <w:rsid w:val="00FE6593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56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MusicRecommendation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MusicRecommendationNotes.dotx</Template>
  <TotalTime>15</TotalTime>
  <Pages>2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87</cp:revision>
  <dcterms:created xsi:type="dcterms:W3CDTF">2017-03-24T18:07:00Z</dcterms:created>
  <dcterms:modified xsi:type="dcterms:W3CDTF">2017-03-24T18:45:00Z</dcterms:modified>
</cp:coreProperties>
</file>