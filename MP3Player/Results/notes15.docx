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09594" w14:textId="77777777" w:rsidR="00FD1E77" w:rsidRDefault="00FD1E77" w:rsidP="00FD1E77">
      <w:proofErr w:type="gramStart"/>
      <w:r>
        <w:t xml:space="preserve">Experiment </w:t>
      </w:r>
      <w:r w:rsidR="00D97472">
        <w:t xml:space="preserve"> 15</w:t>
      </w:r>
      <w:proofErr w:type="gramEnd"/>
    </w:p>
    <w:p w14:paraId="66871F9C" w14:textId="77777777" w:rsidR="00FD1E77" w:rsidRDefault="00FD1E77" w:rsidP="00FD1E77">
      <w:r>
        <w:t>Major:</w:t>
      </w:r>
      <w:r w:rsidR="00D97472">
        <w:t xml:space="preserve"> Computer Science</w:t>
      </w:r>
    </w:p>
    <w:p w14:paraId="68D4A37F" w14:textId="22B7A543" w:rsidR="00FD1E77" w:rsidRDefault="00FD1E77" w:rsidP="00FD1E77">
      <w:r>
        <w:t>Year:</w:t>
      </w:r>
      <w:r w:rsidR="00267D09">
        <w:t xml:space="preserve"> </w:t>
      </w:r>
      <w:r w:rsidR="00350840">
        <w:t>Sophomore</w:t>
      </w:r>
    </w:p>
    <w:p w14:paraId="40913AB2" w14:textId="77777777" w:rsidR="00FD1E77" w:rsidRDefault="00FD1E77" w:rsidP="00FD1E77"/>
    <w:p w14:paraId="1E85864C" w14:textId="77777777" w:rsidR="00FD1E77" w:rsidRDefault="00FD1E77" w:rsidP="00FD1E77">
      <w:r>
        <w:t>Do you play music?</w:t>
      </w:r>
    </w:p>
    <w:p w14:paraId="2579A0E5" w14:textId="241E5AD2" w:rsidR="00E133DB" w:rsidRDefault="00E133DB" w:rsidP="00FD1E77">
      <w:r>
        <w:t>Used to play</w:t>
      </w:r>
      <w:r w:rsidR="00184A0D">
        <w:t>, no music theory background</w:t>
      </w:r>
    </w:p>
    <w:p w14:paraId="037DDDF7" w14:textId="77777777" w:rsidR="00FD1E77" w:rsidRDefault="00FD1E77" w:rsidP="00FD1E77"/>
    <w:p w14:paraId="0EB903BB" w14:textId="185E163B" w:rsidR="00FD1E77" w:rsidRDefault="00FD1E77" w:rsidP="00FD1E77">
      <w:r>
        <w:t>Do you like music?</w:t>
      </w:r>
    </w:p>
    <w:p w14:paraId="6C87A00F" w14:textId="6457D7D3" w:rsidR="0034265E" w:rsidRDefault="00F31B1A" w:rsidP="00FD1E77">
      <w:r>
        <w:t>Yes</w:t>
      </w:r>
      <w:r w:rsidR="000518FD">
        <w:t xml:space="preserve"> </w:t>
      </w:r>
      <w:r w:rsidR="00F77834">
        <w:t>–</w:t>
      </w:r>
      <w:r>
        <w:t xml:space="preserve"> </w:t>
      </w:r>
      <w:r w:rsidR="00F77834">
        <w:t xml:space="preserve">if familiar, study music.  </w:t>
      </w:r>
      <w:r w:rsidR="00D473AA">
        <w:t>Otherwise</w:t>
      </w:r>
      <w:r w:rsidR="00D5090B">
        <w:t xml:space="preserve">, will devote attention </w:t>
      </w:r>
      <w:r w:rsidR="008C5EE0">
        <w:t>to it</w:t>
      </w:r>
      <w:proofErr w:type="gramStart"/>
      <w:r w:rsidR="008C5EE0">
        <w:t>.,</w:t>
      </w:r>
      <w:proofErr w:type="gramEnd"/>
      <w:r w:rsidR="008C5EE0">
        <w:t xml:space="preserve"> try to seek out new musi</w:t>
      </w:r>
      <w:r w:rsidR="00D5090B">
        <w:t>c</w:t>
      </w:r>
    </w:p>
    <w:p w14:paraId="6AD0DCD8" w14:textId="77777777" w:rsidR="00FD1E77" w:rsidRDefault="00FD1E77" w:rsidP="00FD1E77"/>
    <w:p w14:paraId="69B54859" w14:textId="77777777" w:rsidR="00FD1E77" w:rsidRDefault="00FD1E77" w:rsidP="00FD1E77">
      <w:r>
        <w:t>When you listen to music, what do you listen to the most?</w:t>
      </w:r>
    </w:p>
    <w:p w14:paraId="6AA55E2A" w14:textId="4769F5C8" w:rsidR="00FD1E77" w:rsidRDefault="00811634" w:rsidP="00FD1E77">
      <w:r>
        <w:t xml:space="preserve">Depends on artist </w:t>
      </w:r>
      <w:r w:rsidR="004F5FA6">
        <w:t>–</w:t>
      </w:r>
      <w:r>
        <w:t xml:space="preserve"> </w:t>
      </w:r>
      <w:r w:rsidR="004F5FA6">
        <w:t xml:space="preserve">certain </w:t>
      </w:r>
      <w:r w:rsidR="00A71868">
        <w:t xml:space="preserve">artists he goes for lyrics, sometimes music.  </w:t>
      </w:r>
      <w:proofErr w:type="gramStart"/>
      <w:r w:rsidR="00A71868">
        <w:t>strong</w:t>
      </w:r>
      <w:proofErr w:type="gramEnd"/>
      <w:r w:rsidR="00A71868">
        <w:t xml:space="preserve"> affinity for melody, also loves production</w:t>
      </w:r>
      <w:r w:rsidR="00E3678C">
        <w:t xml:space="preserve">. </w:t>
      </w:r>
      <w:proofErr w:type="spellStart"/>
      <w:proofErr w:type="gramStart"/>
      <w:r w:rsidR="00E3678C">
        <w:t>Listeing</w:t>
      </w:r>
      <w:proofErr w:type="spellEnd"/>
      <w:r w:rsidR="00E3678C">
        <w:t xml:space="preserve"> for the </w:t>
      </w:r>
      <w:proofErr w:type="spellStart"/>
      <w:r w:rsidR="00E3678C">
        <w:t>frist</w:t>
      </w:r>
      <w:proofErr w:type="spellEnd"/>
      <w:r w:rsidR="00E3678C">
        <w:t xml:space="preserve"> time?</w:t>
      </w:r>
      <w:proofErr w:type="gramEnd"/>
      <w:r w:rsidR="00E3678C">
        <w:t xml:space="preserve"> Music is most important</w:t>
      </w:r>
      <w:r w:rsidR="00CB6888">
        <w:t>.  Lately likes “bedroom recordings”</w:t>
      </w:r>
      <w:r w:rsidR="00FF56DE">
        <w:t>, interesting, raspy voices/recordings</w:t>
      </w:r>
    </w:p>
    <w:p w14:paraId="529D72CD" w14:textId="09831A17" w:rsidR="005111D5" w:rsidRDefault="005111D5" w:rsidP="00FD1E77">
      <w:r>
        <w:t>-Right now: R Stevie Moore</w:t>
      </w:r>
      <w:r w:rsidR="00194773">
        <w:t xml:space="preserve"> (late 60s</w:t>
      </w:r>
      <w:proofErr w:type="gramStart"/>
      <w:r w:rsidR="00194773">
        <w:t>),</w:t>
      </w:r>
      <w:proofErr w:type="gramEnd"/>
      <w:r w:rsidR="00194773">
        <w:t xml:space="preserve"> has over 400 albums</w:t>
      </w:r>
      <w:r w:rsidR="00F033E5">
        <w:t>, very lo fi</w:t>
      </w:r>
    </w:p>
    <w:p w14:paraId="0888ABC2" w14:textId="77777777" w:rsidR="00811634" w:rsidRDefault="00811634" w:rsidP="00FD1E77"/>
    <w:p w14:paraId="651A574F" w14:textId="77777777" w:rsidR="00FD1E77" w:rsidRDefault="00FD1E77" w:rsidP="00FD1E77">
      <w:r>
        <w:t>Are you good at remembering lyrics?</w:t>
      </w:r>
    </w:p>
    <w:p w14:paraId="465D8FB9" w14:textId="49E1402A" w:rsidR="00877DA4" w:rsidRDefault="009C0C73" w:rsidP="00FD1E77">
      <w:proofErr w:type="spellStart"/>
      <w:proofErr w:type="gramStart"/>
      <w:r>
        <w:t>Sorta</w:t>
      </w:r>
      <w:proofErr w:type="spellEnd"/>
      <w:proofErr w:type="gramEnd"/>
      <w:r w:rsidR="003E7D0E">
        <w:t>, not first time through</w:t>
      </w:r>
    </w:p>
    <w:p w14:paraId="3E945AAD" w14:textId="77777777" w:rsidR="00FD1E77" w:rsidRDefault="00FD1E77" w:rsidP="00FD1E77"/>
    <w:p w14:paraId="5C6764AE" w14:textId="77777777" w:rsidR="00FD1E77" w:rsidRDefault="00FD1E77" w:rsidP="00FD1E77"/>
    <w:p w14:paraId="058E4C25" w14:textId="77777777" w:rsidR="00FD1E77" w:rsidRDefault="00FD1E77" w:rsidP="00FD1E77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1E77" w14:paraId="369C06DD" w14:textId="77777777" w:rsidTr="004C69C7">
        <w:tc>
          <w:tcPr>
            <w:tcW w:w="4428" w:type="dxa"/>
          </w:tcPr>
          <w:p w14:paraId="3F0BCE41" w14:textId="77777777" w:rsidR="00FD1E77" w:rsidRDefault="00FD1E77" w:rsidP="004C69C7">
            <w:r>
              <w:t>1</w:t>
            </w:r>
          </w:p>
        </w:tc>
        <w:tc>
          <w:tcPr>
            <w:tcW w:w="4428" w:type="dxa"/>
          </w:tcPr>
          <w:p w14:paraId="42F470E6" w14:textId="383401A9" w:rsidR="00FD1E77" w:rsidRDefault="00E95C85" w:rsidP="004C69C7">
            <w:r>
              <w:t>Clicking fingers to the beat</w:t>
            </w:r>
            <w:r w:rsidR="00AF7DEA">
              <w:t>, tapping foot to beat</w:t>
            </w:r>
            <w:r w:rsidR="00FE2DA2">
              <w:t xml:space="preserve"> – 7 –</w:t>
            </w:r>
            <w:r w:rsidR="00F125F9">
              <w:t xml:space="preserve"> sometimes likes slower, acoustic tunes. </w:t>
            </w:r>
            <w:proofErr w:type="gramStart"/>
            <w:r w:rsidR="00F125F9">
              <w:t>instrumentation</w:t>
            </w:r>
            <w:proofErr w:type="gramEnd"/>
            <w:r w:rsidR="00F125F9">
              <w:t xml:space="preserve"> was a little standard</w:t>
            </w:r>
            <w:r w:rsidR="00B1111A">
              <w:t>, lyrics were amusing enough</w:t>
            </w:r>
          </w:p>
        </w:tc>
      </w:tr>
      <w:tr w:rsidR="00FD1E77" w14:paraId="353E7F18" w14:textId="77777777" w:rsidTr="004C69C7">
        <w:tc>
          <w:tcPr>
            <w:tcW w:w="4428" w:type="dxa"/>
          </w:tcPr>
          <w:p w14:paraId="1AC027ED" w14:textId="77777777" w:rsidR="00FD1E77" w:rsidRDefault="00FD1E77" w:rsidP="004C69C7"/>
          <w:p w14:paraId="58C86831" w14:textId="77777777" w:rsidR="00FD1E77" w:rsidRDefault="00FD1E77" w:rsidP="004C69C7">
            <w:r>
              <w:t>2</w:t>
            </w:r>
          </w:p>
        </w:tc>
        <w:tc>
          <w:tcPr>
            <w:tcW w:w="4428" w:type="dxa"/>
          </w:tcPr>
          <w:p w14:paraId="1B520961" w14:textId="4B774959" w:rsidR="00FD1E77" w:rsidRDefault="005B7FE0" w:rsidP="004C69C7">
            <w:r>
              <w:t>Synthesizers didn’t sound very recent</w:t>
            </w:r>
            <w:r w:rsidR="00AB5470">
              <w:t xml:space="preserve"> – pretty standard, wasn’t boring, wasn’t bad</w:t>
            </w:r>
          </w:p>
        </w:tc>
      </w:tr>
      <w:tr w:rsidR="00FD1E77" w14:paraId="4022C514" w14:textId="77777777" w:rsidTr="004C69C7">
        <w:tc>
          <w:tcPr>
            <w:tcW w:w="4428" w:type="dxa"/>
          </w:tcPr>
          <w:p w14:paraId="399E7FAE" w14:textId="77777777" w:rsidR="00FD1E77" w:rsidRDefault="00FD1E77" w:rsidP="004C69C7">
            <w:r>
              <w:t>3</w:t>
            </w:r>
          </w:p>
        </w:tc>
        <w:tc>
          <w:tcPr>
            <w:tcW w:w="4428" w:type="dxa"/>
          </w:tcPr>
          <w:p w14:paraId="10950663" w14:textId="41856108" w:rsidR="00FD1E77" w:rsidRDefault="00E3678C" w:rsidP="004C69C7">
            <w:r>
              <w:t xml:space="preserve">Nice vocal harmonies, but found </w:t>
            </w:r>
            <w:proofErr w:type="gramStart"/>
            <w:r>
              <w:t>self drifting</w:t>
            </w:r>
            <w:proofErr w:type="gramEnd"/>
            <w:r>
              <w:t xml:space="preserve"> away and thinking about other things.</w:t>
            </w:r>
          </w:p>
        </w:tc>
      </w:tr>
      <w:tr w:rsidR="00FD1E77" w14:paraId="0C8F1DB7" w14:textId="77777777" w:rsidTr="004C69C7">
        <w:tc>
          <w:tcPr>
            <w:tcW w:w="4428" w:type="dxa"/>
          </w:tcPr>
          <w:p w14:paraId="10EF6430" w14:textId="77777777" w:rsidR="00FD1E77" w:rsidRDefault="00FD1E77" w:rsidP="004C69C7">
            <w:r>
              <w:t>4</w:t>
            </w:r>
          </w:p>
        </w:tc>
        <w:tc>
          <w:tcPr>
            <w:tcW w:w="4428" w:type="dxa"/>
          </w:tcPr>
          <w:p w14:paraId="4AE349B2" w14:textId="2D6F366B" w:rsidR="00FD1E77" w:rsidRDefault="001F132B" w:rsidP="004C69C7">
            <w:r>
              <w:t>Normally doesn’t like Christian Rock style (same story over and over, usually unoriginal), but th</w:t>
            </w:r>
            <w:r w:rsidR="00F366C1">
              <w:t xml:space="preserve">ought this was original and enjoyed </w:t>
            </w:r>
            <w:r w:rsidR="008C255D">
              <w:t>the organ</w:t>
            </w:r>
            <w:r w:rsidR="004719DB">
              <w:t>. Loves Steel String guitar</w:t>
            </w:r>
            <w:r w:rsidR="00317375">
              <w:t xml:space="preserve">. </w:t>
            </w:r>
          </w:p>
        </w:tc>
      </w:tr>
      <w:tr w:rsidR="00FD1E77" w14:paraId="7EB85E63" w14:textId="77777777" w:rsidTr="004C69C7">
        <w:tc>
          <w:tcPr>
            <w:tcW w:w="4428" w:type="dxa"/>
          </w:tcPr>
          <w:p w14:paraId="6973A61B" w14:textId="77777777" w:rsidR="00FD1E77" w:rsidRDefault="00FD1E77" w:rsidP="004C69C7">
            <w:r>
              <w:t xml:space="preserve"> 5</w:t>
            </w:r>
          </w:p>
        </w:tc>
        <w:tc>
          <w:tcPr>
            <w:tcW w:w="4428" w:type="dxa"/>
          </w:tcPr>
          <w:p w14:paraId="14B85598" w14:textId="7767E603" w:rsidR="00FD1E77" w:rsidRDefault="005B230C" w:rsidP="00B33407">
            <w:r>
              <w:t>Ran on a little long</w:t>
            </w:r>
            <w:r w:rsidR="00B30DD5">
              <w:t xml:space="preserve">.  Likes vocalists who are a little rough around the edges, </w:t>
            </w:r>
            <w:r w:rsidR="002A6B7A">
              <w:t xml:space="preserve">would have liked </w:t>
            </w:r>
            <w:r w:rsidR="00E40BBF">
              <w:t xml:space="preserve">a few years ago. </w:t>
            </w:r>
          </w:p>
        </w:tc>
      </w:tr>
      <w:tr w:rsidR="00FD1E77" w14:paraId="39E11D1F" w14:textId="77777777" w:rsidTr="004C69C7">
        <w:tc>
          <w:tcPr>
            <w:tcW w:w="4428" w:type="dxa"/>
          </w:tcPr>
          <w:p w14:paraId="020A08AF" w14:textId="77777777" w:rsidR="00FD1E77" w:rsidRDefault="00FD1E77" w:rsidP="004C69C7">
            <w:r>
              <w:t>6</w:t>
            </w:r>
          </w:p>
        </w:tc>
        <w:tc>
          <w:tcPr>
            <w:tcW w:w="4428" w:type="dxa"/>
          </w:tcPr>
          <w:p w14:paraId="55FBD9D8" w14:textId="3CF705CB" w:rsidR="00FD1E77" w:rsidRDefault="000F4A10" w:rsidP="004C69C7">
            <w:r>
              <w:t xml:space="preserve">Very pleasant. </w:t>
            </w:r>
            <w:proofErr w:type="gramStart"/>
            <w:r>
              <w:t>but</w:t>
            </w:r>
            <w:proofErr w:type="gramEnd"/>
            <w:r>
              <w:t xml:space="preserve"> nothing jumped out</w:t>
            </w:r>
            <w:r w:rsidR="00C21588">
              <w:t xml:space="preserve">.  Indie guy with a guitar style, a little generic </w:t>
            </w:r>
          </w:p>
        </w:tc>
      </w:tr>
      <w:tr w:rsidR="00FD1E77" w14:paraId="6C6C4D5C" w14:textId="77777777" w:rsidTr="004C69C7">
        <w:tc>
          <w:tcPr>
            <w:tcW w:w="4428" w:type="dxa"/>
          </w:tcPr>
          <w:p w14:paraId="0C26FD17" w14:textId="77777777" w:rsidR="00FD1E77" w:rsidRDefault="00FD1E77" w:rsidP="004C69C7">
            <w:r>
              <w:t>7</w:t>
            </w:r>
          </w:p>
        </w:tc>
        <w:tc>
          <w:tcPr>
            <w:tcW w:w="4428" w:type="dxa"/>
          </w:tcPr>
          <w:p w14:paraId="4EC81221" w14:textId="2ACD8632" w:rsidR="00FD1E77" w:rsidRDefault="003E79C1" w:rsidP="004C69C7">
            <w:r>
              <w:t xml:space="preserve">Vocals were a little soulless – too much </w:t>
            </w:r>
            <w:r>
              <w:lastRenderedPageBreak/>
              <w:t>of the same kind of voice</w:t>
            </w:r>
          </w:p>
        </w:tc>
      </w:tr>
      <w:tr w:rsidR="00FD1E77" w14:paraId="506801B3" w14:textId="77777777" w:rsidTr="004C69C7">
        <w:tc>
          <w:tcPr>
            <w:tcW w:w="4428" w:type="dxa"/>
          </w:tcPr>
          <w:p w14:paraId="11E0A64E" w14:textId="77777777" w:rsidR="00FD1E77" w:rsidRDefault="00FD1E77" w:rsidP="004C69C7">
            <w:r>
              <w:lastRenderedPageBreak/>
              <w:t>8</w:t>
            </w:r>
          </w:p>
        </w:tc>
        <w:tc>
          <w:tcPr>
            <w:tcW w:w="4428" w:type="dxa"/>
          </w:tcPr>
          <w:p w14:paraId="7258B6C1" w14:textId="1480360B" w:rsidR="00FD1E77" w:rsidRDefault="00BF2A01" w:rsidP="004C69C7">
            <w:r>
              <w:t xml:space="preserve">Liked the beginning, reminded of randy </w:t>
            </w:r>
            <w:proofErr w:type="spellStart"/>
            <w:r>
              <w:t>newman</w:t>
            </w:r>
            <w:proofErr w:type="spellEnd"/>
            <w:r>
              <w:t xml:space="preserve">, </w:t>
            </w:r>
            <w:r w:rsidR="00B96290">
              <w:t xml:space="preserve">liked that </w:t>
            </w:r>
            <w:proofErr w:type="spellStart"/>
            <w:proofErr w:type="gramStart"/>
            <w:r w:rsidR="00B96290">
              <w:t>ome</w:t>
            </w:r>
            <w:proofErr w:type="spellEnd"/>
            <w:r w:rsidR="00B96290">
              <w:t xml:space="preserve"> ,ore</w:t>
            </w:r>
            <w:proofErr w:type="gramEnd"/>
            <w:r w:rsidR="00B96290">
              <w:t xml:space="preserve"> than last few, soaring middle was cheesy but liked use of synthesizers</w:t>
            </w:r>
          </w:p>
        </w:tc>
      </w:tr>
      <w:tr w:rsidR="00FD1E77" w14:paraId="01BFAFDE" w14:textId="77777777" w:rsidTr="004C69C7">
        <w:tc>
          <w:tcPr>
            <w:tcW w:w="4428" w:type="dxa"/>
          </w:tcPr>
          <w:p w14:paraId="411605F8" w14:textId="77777777" w:rsidR="00FD1E77" w:rsidRDefault="00FD1E77" w:rsidP="004C69C7">
            <w:r>
              <w:t>9</w:t>
            </w:r>
          </w:p>
        </w:tc>
        <w:tc>
          <w:tcPr>
            <w:tcW w:w="4428" w:type="dxa"/>
          </w:tcPr>
          <w:p w14:paraId="04EFE20D" w14:textId="44FA1FAA" w:rsidR="00FD1E77" w:rsidRDefault="00176847" w:rsidP="004C69C7">
            <w:r>
              <w:t>Musically, liked it  - liked subtle touches. Vocals were more of the same, but musically, enjoyed a fair amount</w:t>
            </w:r>
          </w:p>
        </w:tc>
      </w:tr>
      <w:tr w:rsidR="00FD1E77" w14:paraId="2C209F66" w14:textId="77777777" w:rsidTr="004C69C7">
        <w:tc>
          <w:tcPr>
            <w:tcW w:w="4428" w:type="dxa"/>
          </w:tcPr>
          <w:p w14:paraId="31CA9265" w14:textId="77777777" w:rsidR="00FD1E77" w:rsidRDefault="00FD1E77" w:rsidP="004C69C7">
            <w:r>
              <w:t>10</w:t>
            </w:r>
          </w:p>
        </w:tc>
        <w:tc>
          <w:tcPr>
            <w:tcW w:w="4428" w:type="dxa"/>
          </w:tcPr>
          <w:p w14:paraId="435EEFC1" w14:textId="54414683" w:rsidR="00FD1E77" w:rsidRDefault="004C69C7" w:rsidP="004C69C7">
            <w:proofErr w:type="spellStart"/>
            <w:r>
              <w:t>Voclas</w:t>
            </w:r>
            <w:proofErr w:type="spellEnd"/>
            <w:r>
              <w:t xml:space="preserve"> were a lot more soulful than others. O</w:t>
            </w:r>
            <w:bookmarkStart w:id="0" w:name="_GoBack"/>
            <w:bookmarkEnd w:id="0"/>
          </w:p>
        </w:tc>
      </w:tr>
    </w:tbl>
    <w:p w14:paraId="7A8FCF30" w14:textId="77777777" w:rsidR="00FD1E77" w:rsidRDefault="00FD1E77" w:rsidP="00FD1E77"/>
    <w:p w14:paraId="7A0C5B0C" w14:textId="77777777" w:rsidR="00FD1E77" w:rsidRDefault="00FD1E77" w:rsidP="00FD1E77">
      <w:r>
        <w:t>General Notes:</w:t>
      </w:r>
    </w:p>
    <w:p w14:paraId="470DC9E1" w14:textId="030A99AF" w:rsidR="00DE2778" w:rsidRDefault="00C84942">
      <w:proofErr w:type="gramStart"/>
      <w:r>
        <w:t>Exactly the kind of listener who wouldn’</w:t>
      </w:r>
      <w:r w:rsidR="00CA02D4">
        <w:t>t like the four-</w:t>
      </w:r>
      <w:r>
        <w:t>chord song</w:t>
      </w:r>
      <w:r w:rsidR="001B24DF">
        <w:t>.</w:t>
      </w:r>
      <w:proofErr w:type="gramEnd"/>
      <w:r w:rsidR="001B24DF">
        <w:t xml:space="preserve">  This music pool (basically indie pop) doesn’t seem to do it for him</w:t>
      </w:r>
    </w:p>
    <w:sectPr w:rsidR="00DE2778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72"/>
    <w:rsid w:val="000518FD"/>
    <w:rsid w:val="000F4A10"/>
    <w:rsid w:val="00176847"/>
    <w:rsid w:val="00184A0D"/>
    <w:rsid w:val="00194773"/>
    <w:rsid w:val="001B24DF"/>
    <w:rsid w:val="001F132B"/>
    <w:rsid w:val="00267D09"/>
    <w:rsid w:val="002A6B7A"/>
    <w:rsid w:val="00317375"/>
    <w:rsid w:val="0034265E"/>
    <w:rsid w:val="00350840"/>
    <w:rsid w:val="003E28C2"/>
    <w:rsid w:val="003E79C1"/>
    <w:rsid w:val="003E7D0E"/>
    <w:rsid w:val="004719DB"/>
    <w:rsid w:val="004C69C7"/>
    <w:rsid w:val="004F5FA6"/>
    <w:rsid w:val="005111D5"/>
    <w:rsid w:val="0053319D"/>
    <w:rsid w:val="005B230C"/>
    <w:rsid w:val="005B7FE0"/>
    <w:rsid w:val="00811634"/>
    <w:rsid w:val="00877DA4"/>
    <w:rsid w:val="008C255D"/>
    <w:rsid w:val="008C5EE0"/>
    <w:rsid w:val="009154B9"/>
    <w:rsid w:val="00972712"/>
    <w:rsid w:val="009C0C73"/>
    <w:rsid w:val="009E2007"/>
    <w:rsid w:val="00A0768A"/>
    <w:rsid w:val="00A71868"/>
    <w:rsid w:val="00AB5470"/>
    <w:rsid w:val="00AF7DEA"/>
    <w:rsid w:val="00B1111A"/>
    <w:rsid w:val="00B30DD5"/>
    <w:rsid w:val="00B33407"/>
    <w:rsid w:val="00B96290"/>
    <w:rsid w:val="00BF2A01"/>
    <w:rsid w:val="00BF74FB"/>
    <w:rsid w:val="00C21588"/>
    <w:rsid w:val="00C84942"/>
    <w:rsid w:val="00CA02D4"/>
    <w:rsid w:val="00CB6888"/>
    <w:rsid w:val="00D473AA"/>
    <w:rsid w:val="00D5090B"/>
    <w:rsid w:val="00D97472"/>
    <w:rsid w:val="00DE2778"/>
    <w:rsid w:val="00E133DB"/>
    <w:rsid w:val="00E3678C"/>
    <w:rsid w:val="00E40BBF"/>
    <w:rsid w:val="00E95C85"/>
    <w:rsid w:val="00EC586C"/>
    <w:rsid w:val="00F033E5"/>
    <w:rsid w:val="00F125F9"/>
    <w:rsid w:val="00F31B1A"/>
    <w:rsid w:val="00F366C1"/>
    <w:rsid w:val="00F77834"/>
    <w:rsid w:val="00FD1E77"/>
    <w:rsid w:val="00FE2DA2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88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MusicRecommendation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MusicRecommendationNotes.dotx</Template>
  <TotalTime>139</TotalTime>
  <Pages>2</Pages>
  <Words>292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62</cp:revision>
  <dcterms:created xsi:type="dcterms:W3CDTF">2017-03-24T19:02:00Z</dcterms:created>
  <dcterms:modified xsi:type="dcterms:W3CDTF">2017-03-28T20:07:00Z</dcterms:modified>
</cp:coreProperties>
</file>