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74133" w14:textId="77777777" w:rsidR="00FD1E77" w:rsidRDefault="00FD1E77" w:rsidP="00FD1E77">
      <w:r>
        <w:t xml:space="preserve">Experiment </w:t>
      </w:r>
      <w:r w:rsidR="00AB0F64">
        <w:t>16</w:t>
      </w:r>
    </w:p>
    <w:p w14:paraId="079D2E1A" w14:textId="0B66F604" w:rsidR="00FD1E77" w:rsidRDefault="00FD1E77" w:rsidP="00FD1E77">
      <w:r>
        <w:t>Major:</w:t>
      </w:r>
      <w:r w:rsidR="006625DF">
        <w:t xml:space="preserve"> Computer Science</w:t>
      </w:r>
    </w:p>
    <w:p w14:paraId="33FE567D" w14:textId="5521CCBC" w:rsidR="00FD1E77" w:rsidRDefault="00FD1E77" w:rsidP="00FD1E77">
      <w:r>
        <w:t>Year:</w:t>
      </w:r>
      <w:r w:rsidR="008305CD">
        <w:t xml:space="preserve"> </w:t>
      </w:r>
      <w:r w:rsidR="00A132F2">
        <w:t>Junior</w:t>
      </w:r>
    </w:p>
    <w:p w14:paraId="3F48D858" w14:textId="77777777" w:rsidR="00FD1E77" w:rsidRDefault="00FD1E77" w:rsidP="00FD1E77"/>
    <w:p w14:paraId="68A08720" w14:textId="77777777" w:rsidR="00FD1E77" w:rsidRDefault="00FD1E77" w:rsidP="00FD1E77">
      <w:r>
        <w:t>Do you play music?</w:t>
      </w:r>
    </w:p>
    <w:p w14:paraId="68CA2DD5" w14:textId="40D543B2" w:rsidR="0031510B" w:rsidRDefault="002D7290" w:rsidP="00FD1E77">
      <w:r>
        <w:t xml:space="preserve">Not really, </w:t>
      </w:r>
      <w:r w:rsidR="00EC2182">
        <w:t>no real experience with music theory</w:t>
      </w:r>
    </w:p>
    <w:p w14:paraId="716CCAB0" w14:textId="77777777" w:rsidR="00FD1E77" w:rsidRDefault="00FD1E77" w:rsidP="00FD1E77"/>
    <w:p w14:paraId="75A8A9A3" w14:textId="77777777" w:rsidR="00FD1E77" w:rsidRDefault="00FD1E77" w:rsidP="00FD1E77">
      <w:r>
        <w:t>Do you like music?</w:t>
      </w:r>
    </w:p>
    <w:p w14:paraId="1B6BC6B9" w14:textId="79028AF1" w:rsidR="00CA0E05" w:rsidRDefault="00786A2F" w:rsidP="00FD1E77">
      <w:r>
        <w:t xml:space="preserve">Somewhat, </w:t>
      </w:r>
      <w:r w:rsidR="00C33C93">
        <w:t>driving</w:t>
      </w:r>
      <w:r w:rsidR="00871843">
        <w:t xml:space="preserve">, </w:t>
      </w:r>
      <w:r w:rsidR="002F61FE">
        <w:t xml:space="preserve">but not </w:t>
      </w:r>
      <w:r w:rsidR="00957AC4">
        <w:t>long car rides.  Usually rock</w:t>
      </w:r>
      <w:r w:rsidR="00F7584A">
        <w:t>.  Influences how she feels.  Can get emotional with songs</w:t>
      </w:r>
      <w:r w:rsidR="00791F2F">
        <w:t xml:space="preserve"> – likes voices like Five Finger Death Punch</w:t>
      </w:r>
    </w:p>
    <w:p w14:paraId="6280BB0A" w14:textId="77777777" w:rsidR="00FD1E77" w:rsidRDefault="00FD1E77" w:rsidP="00FD1E77"/>
    <w:p w14:paraId="7F944CF7" w14:textId="66339F74" w:rsidR="00FD1E77" w:rsidRDefault="00FD1E77" w:rsidP="00FD1E77">
      <w:r>
        <w:t>When you listen to music, what do you listen to the most?</w:t>
      </w:r>
      <w:r w:rsidR="00A3776D">
        <w:t xml:space="preserve"> </w:t>
      </w:r>
    </w:p>
    <w:p w14:paraId="3EB10278" w14:textId="1B548D9E" w:rsidR="00C319C8" w:rsidRDefault="003F22DD" w:rsidP="00FD1E77">
      <w:r>
        <w:t xml:space="preserve">Lyrics and music are important, </w:t>
      </w:r>
      <w:r w:rsidR="006C44BC">
        <w:t>beat is important</w:t>
      </w:r>
      <w:r w:rsidR="00DA3CC6">
        <w:t>.  Nothing too vulgar</w:t>
      </w:r>
      <w:r w:rsidR="00DC14A4">
        <w:t xml:space="preserve">.  Like songs with a lignt part, ythen get heavier, </w:t>
      </w:r>
      <w:r w:rsidR="00FB632A">
        <w:t>dynamic</w:t>
      </w:r>
    </w:p>
    <w:p w14:paraId="775993DE" w14:textId="77777777" w:rsidR="00FD1E77" w:rsidRDefault="00FD1E77" w:rsidP="00FD1E77"/>
    <w:p w14:paraId="428A9A78" w14:textId="77777777" w:rsidR="00FD1E77" w:rsidRDefault="00FD1E77" w:rsidP="00FD1E77">
      <w:r>
        <w:t>Are you good at remembering lyrics?</w:t>
      </w:r>
    </w:p>
    <w:p w14:paraId="5A54B9F2" w14:textId="39AAC0E1" w:rsidR="00FD1E77" w:rsidRDefault="00875D06" w:rsidP="00FD1E77">
      <w:r>
        <w:t>No</w:t>
      </w:r>
      <w:r w:rsidR="00497BFC">
        <w:t>?</w:t>
      </w:r>
    </w:p>
    <w:p w14:paraId="03B36915" w14:textId="77777777" w:rsidR="00017C65" w:rsidRDefault="00017C65" w:rsidP="00FD1E77"/>
    <w:p w14:paraId="7F6E5645" w14:textId="77777777" w:rsidR="00FD1E77" w:rsidRDefault="00FD1E77" w:rsidP="00FD1E77"/>
    <w:p w14:paraId="46F0A1B5" w14:textId="77777777" w:rsidR="00FD1E77" w:rsidRDefault="00FD1E77" w:rsidP="00FD1E77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D1E77" w14:paraId="031F7980" w14:textId="77777777" w:rsidTr="00C16B63">
        <w:tc>
          <w:tcPr>
            <w:tcW w:w="4428" w:type="dxa"/>
          </w:tcPr>
          <w:p w14:paraId="18787459" w14:textId="77777777" w:rsidR="00FD1E77" w:rsidRDefault="00FD1E77" w:rsidP="00C16B63">
            <w:r>
              <w:t>1</w:t>
            </w:r>
          </w:p>
        </w:tc>
        <w:tc>
          <w:tcPr>
            <w:tcW w:w="4428" w:type="dxa"/>
          </w:tcPr>
          <w:p w14:paraId="60143AC5" w14:textId="00F3E025" w:rsidR="00FD1E77" w:rsidRDefault="0022422F" w:rsidP="00C16B63">
            <w:r>
              <w:t>Beautiful, beautifully played, not static</w:t>
            </w:r>
            <w:r w:rsidR="00443F30">
              <w:t>.  Hammock sittin’ song</w:t>
            </w:r>
          </w:p>
        </w:tc>
      </w:tr>
      <w:tr w:rsidR="00FD1E77" w14:paraId="43EE10C1" w14:textId="77777777" w:rsidTr="00C16B63">
        <w:tc>
          <w:tcPr>
            <w:tcW w:w="4428" w:type="dxa"/>
          </w:tcPr>
          <w:p w14:paraId="6984E67C" w14:textId="77777777" w:rsidR="00FD1E77" w:rsidRDefault="00FD1E77" w:rsidP="00C16B63"/>
          <w:p w14:paraId="2A8B0BBA" w14:textId="77777777" w:rsidR="00FD1E77" w:rsidRDefault="00FD1E77" w:rsidP="00C16B63">
            <w:r>
              <w:t>2</w:t>
            </w:r>
          </w:p>
        </w:tc>
        <w:tc>
          <w:tcPr>
            <w:tcW w:w="4428" w:type="dxa"/>
          </w:tcPr>
          <w:p w14:paraId="334D9F89" w14:textId="246CC98F" w:rsidR="00FD1E77" w:rsidRDefault="00EB1938" w:rsidP="00C16B63">
            <w:r>
              <w:t xml:space="preserve">Liked the adding of the words, </w:t>
            </w:r>
            <w:r w:rsidR="008145FC">
              <w:t>but not the favorite style of music.  Wanted to cry</w:t>
            </w:r>
            <w:r w:rsidR="0098592C">
              <w:t>, good song but not the time</w:t>
            </w:r>
          </w:p>
        </w:tc>
      </w:tr>
      <w:tr w:rsidR="00FD1E77" w14:paraId="4902CCEA" w14:textId="77777777" w:rsidTr="00C16B63">
        <w:tc>
          <w:tcPr>
            <w:tcW w:w="4428" w:type="dxa"/>
          </w:tcPr>
          <w:p w14:paraId="1F05889E" w14:textId="77777777" w:rsidR="00FD1E77" w:rsidRDefault="00FD1E77" w:rsidP="00C16B63">
            <w:r>
              <w:t>3</w:t>
            </w:r>
          </w:p>
        </w:tc>
        <w:tc>
          <w:tcPr>
            <w:tcW w:w="4428" w:type="dxa"/>
          </w:tcPr>
          <w:p w14:paraId="3256DA55" w14:textId="18B2EF14" w:rsidR="00FD1E77" w:rsidRDefault="001D4C55" w:rsidP="00C16B63">
            <w:r>
              <w:t>Liked the lyrics, good beat, dynamic, multiple layers</w:t>
            </w:r>
          </w:p>
        </w:tc>
      </w:tr>
      <w:tr w:rsidR="00761BC4" w14:paraId="3864728D" w14:textId="77777777" w:rsidTr="00C16B63">
        <w:tc>
          <w:tcPr>
            <w:tcW w:w="4428" w:type="dxa"/>
          </w:tcPr>
          <w:p w14:paraId="0B7C0547" w14:textId="77777777" w:rsidR="00761BC4" w:rsidRDefault="00761BC4" w:rsidP="00C16B63">
            <w:r>
              <w:t>4</w:t>
            </w:r>
          </w:p>
        </w:tc>
        <w:tc>
          <w:tcPr>
            <w:tcW w:w="4428" w:type="dxa"/>
          </w:tcPr>
          <w:p w14:paraId="2FE32739" w14:textId="7C6E34C3" w:rsidR="00761BC4" w:rsidRDefault="00761BC4" w:rsidP="00C16B63">
            <w:r>
              <w:t>Again, liked the depth/layers, good beat, brought you into song, felt like she was part of the song physically – raise in adrenaline – felt her heart enter the song</w:t>
            </w:r>
          </w:p>
        </w:tc>
      </w:tr>
      <w:tr w:rsidR="00761BC4" w14:paraId="64502ADD" w14:textId="77777777" w:rsidTr="00C16B63">
        <w:tc>
          <w:tcPr>
            <w:tcW w:w="4428" w:type="dxa"/>
          </w:tcPr>
          <w:p w14:paraId="008B5196" w14:textId="77777777" w:rsidR="00761BC4" w:rsidRDefault="00761BC4" w:rsidP="00C16B63">
            <w:r>
              <w:t xml:space="preserve"> 5</w:t>
            </w:r>
          </w:p>
        </w:tc>
        <w:tc>
          <w:tcPr>
            <w:tcW w:w="4428" w:type="dxa"/>
          </w:tcPr>
          <w:p w14:paraId="7BC58A1B" w14:textId="1AD2B81C" w:rsidR="00761BC4" w:rsidRDefault="00761BC4" w:rsidP="00C16B63">
            <w:r>
              <w:t>Really good, like it, but prefers faster beat.  Beautiful, but not something she would listen to</w:t>
            </w:r>
          </w:p>
        </w:tc>
      </w:tr>
      <w:tr w:rsidR="00761BC4" w14:paraId="3A466E59" w14:textId="77777777" w:rsidTr="00C16B63">
        <w:tc>
          <w:tcPr>
            <w:tcW w:w="4428" w:type="dxa"/>
          </w:tcPr>
          <w:p w14:paraId="72894BCE" w14:textId="77777777" w:rsidR="00761BC4" w:rsidRDefault="00761BC4" w:rsidP="00C16B63">
            <w:r>
              <w:t>6</w:t>
            </w:r>
          </w:p>
        </w:tc>
        <w:tc>
          <w:tcPr>
            <w:tcW w:w="4428" w:type="dxa"/>
          </w:tcPr>
          <w:p w14:paraId="182E10C7" w14:textId="5E54879F" w:rsidR="00761BC4" w:rsidRDefault="00761BC4" w:rsidP="00C16B63">
            <w:r>
              <w:t>More upbeat, liked the darker voice,</w:t>
            </w:r>
          </w:p>
        </w:tc>
      </w:tr>
      <w:tr w:rsidR="00761BC4" w14:paraId="13B492F5" w14:textId="77777777" w:rsidTr="00C16B63">
        <w:tc>
          <w:tcPr>
            <w:tcW w:w="4428" w:type="dxa"/>
          </w:tcPr>
          <w:p w14:paraId="3B040DD2" w14:textId="77777777" w:rsidR="00761BC4" w:rsidRDefault="00761BC4" w:rsidP="00C16B63">
            <w:r>
              <w:t>7</w:t>
            </w:r>
          </w:p>
        </w:tc>
        <w:tc>
          <w:tcPr>
            <w:tcW w:w="4428" w:type="dxa"/>
          </w:tcPr>
          <w:p w14:paraId="259301B0" w14:textId="264274F3" w:rsidR="00761BC4" w:rsidRDefault="00761BC4" w:rsidP="00C16B63">
            <w:r>
              <w:t>Wasn’t as dynamic as she would have liked, sound</w:t>
            </w:r>
          </w:p>
        </w:tc>
      </w:tr>
      <w:tr w:rsidR="00761BC4" w14:paraId="4050AB25" w14:textId="77777777" w:rsidTr="00C16B63">
        <w:tc>
          <w:tcPr>
            <w:tcW w:w="4428" w:type="dxa"/>
          </w:tcPr>
          <w:p w14:paraId="11768890" w14:textId="77777777" w:rsidR="00761BC4" w:rsidRDefault="00761BC4" w:rsidP="00C16B63">
            <w:r>
              <w:t>8</w:t>
            </w:r>
          </w:p>
        </w:tc>
        <w:tc>
          <w:tcPr>
            <w:tcW w:w="4428" w:type="dxa"/>
          </w:tcPr>
          <w:p w14:paraId="0B61C1B3" w14:textId="30E67945" w:rsidR="00761BC4" w:rsidRDefault="001C690B" w:rsidP="00C16B63">
            <w:r>
              <w:t>Lyrics + music</w:t>
            </w:r>
            <w:r w:rsidR="006D3A15">
              <w:t xml:space="preserve"> combination </w:t>
            </w:r>
            <w:r w:rsidR="00A72AE4">
              <w:t>was</w:t>
            </w:r>
            <w:r>
              <w:t xml:space="preserve"> too depressing, good, but not for her</w:t>
            </w:r>
          </w:p>
        </w:tc>
      </w:tr>
      <w:tr w:rsidR="00761BC4" w14:paraId="373829E1" w14:textId="77777777" w:rsidTr="00C16B63">
        <w:tc>
          <w:tcPr>
            <w:tcW w:w="4428" w:type="dxa"/>
          </w:tcPr>
          <w:p w14:paraId="71C29057" w14:textId="77777777" w:rsidR="00761BC4" w:rsidRDefault="00761BC4" w:rsidP="00C16B63">
            <w:r>
              <w:t>9</w:t>
            </w:r>
          </w:p>
        </w:tc>
        <w:tc>
          <w:tcPr>
            <w:tcW w:w="4428" w:type="dxa"/>
          </w:tcPr>
          <w:p w14:paraId="50285B02" w14:textId="6E750476" w:rsidR="00761BC4" w:rsidRDefault="00B574E9" w:rsidP="00C16B63">
            <w:r>
              <w:t>Voice was meh, not preferred type of voice</w:t>
            </w:r>
            <w:r w:rsidR="00CC3A71">
              <w:t>.  Lyrics were only okay</w:t>
            </w:r>
            <w:r w:rsidR="00FE54ED">
              <w:t>, instruments weren’t great</w:t>
            </w:r>
            <w:r w:rsidR="00506BCD">
              <w:t xml:space="preserve">.  </w:t>
            </w:r>
          </w:p>
        </w:tc>
      </w:tr>
      <w:tr w:rsidR="00761BC4" w14:paraId="4421AFCD" w14:textId="77777777" w:rsidTr="00C16B63">
        <w:tc>
          <w:tcPr>
            <w:tcW w:w="4428" w:type="dxa"/>
          </w:tcPr>
          <w:p w14:paraId="00AB6187" w14:textId="77777777" w:rsidR="00761BC4" w:rsidRDefault="00761BC4" w:rsidP="00C16B63">
            <w:r>
              <w:t>10</w:t>
            </w:r>
          </w:p>
        </w:tc>
        <w:tc>
          <w:tcPr>
            <w:tcW w:w="4428" w:type="dxa"/>
          </w:tcPr>
          <w:p w14:paraId="49C921C7" w14:textId="1915931F" w:rsidR="00761BC4" w:rsidRDefault="00A208DF" w:rsidP="00C16B63">
            <w:r>
              <w:t xml:space="preserve">Dynamic, </w:t>
            </w:r>
            <w:r w:rsidR="007930A1">
              <w:t xml:space="preserve">good, </w:t>
            </w:r>
            <w:r w:rsidR="00524A4F">
              <w:t xml:space="preserve">lots of components, </w:t>
            </w:r>
            <w:r w:rsidR="00754EB1">
              <w:t>wasn’</w:t>
            </w:r>
            <w:r w:rsidR="00C4122B">
              <w:t>t immediately</w:t>
            </w:r>
            <w:r w:rsidR="00754EB1">
              <w:t xml:space="preserve"> impressed, so 8 instead of 9</w:t>
            </w:r>
          </w:p>
        </w:tc>
      </w:tr>
    </w:tbl>
    <w:p w14:paraId="5B622EFA" w14:textId="77777777" w:rsidR="00FD1E77" w:rsidRDefault="00FD1E77" w:rsidP="00FD1E77"/>
    <w:p w14:paraId="60B10F0D" w14:textId="77777777" w:rsidR="00FD1E77" w:rsidRDefault="00FD1E77" w:rsidP="00FD1E77">
      <w:r>
        <w:t>General Notes:</w:t>
      </w:r>
    </w:p>
    <w:p w14:paraId="544F1441" w14:textId="78C8EF02" w:rsidR="00570097" w:rsidRDefault="00570097" w:rsidP="00FD1E77">
      <w:r>
        <w:t>Good.</w:t>
      </w:r>
      <w:bookmarkStart w:id="0" w:name="_GoBack"/>
      <w:bookmarkEnd w:id="0"/>
    </w:p>
    <w:p w14:paraId="039B4496" w14:textId="77777777" w:rsidR="00DE2778" w:rsidRDefault="00DE2778"/>
    <w:sectPr w:rsidR="00DE2778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13"/>
    <w:rsid w:val="00017C65"/>
    <w:rsid w:val="00052ACD"/>
    <w:rsid w:val="000A7883"/>
    <w:rsid w:val="000D1C4F"/>
    <w:rsid w:val="00196A41"/>
    <w:rsid w:val="001C690B"/>
    <w:rsid w:val="001D4C55"/>
    <w:rsid w:val="001F1E90"/>
    <w:rsid w:val="0022422F"/>
    <w:rsid w:val="002D7290"/>
    <w:rsid w:val="002E4C81"/>
    <w:rsid w:val="002F61FE"/>
    <w:rsid w:val="0031510B"/>
    <w:rsid w:val="003A5C13"/>
    <w:rsid w:val="003F22DD"/>
    <w:rsid w:val="004410E0"/>
    <w:rsid w:val="00443F30"/>
    <w:rsid w:val="00497BFC"/>
    <w:rsid w:val="004A2012"/>
    <w:rsid w:val="00506BCD"/>
    <w:rsid w:val="00524A4F"/>
    <w:rsid w:val="00570097"/>
    <w:rsid w:val="006625DF"/>
    <w:rsid w:val="006C44BC"/>
    <w:rsid w:val="006D3A15"/>
    <w:rsid w:val="00754EB1"/>
    <w:rsid w:val="00761BC4"/>
    <w:rsid w:val="00767410"/>
    <w:rsid w:val="00780427"/>
    <w:rsid w:val="00786A2F"/>
    <w:rsid w:val="00791F2F"/>
    <w:rsid w:val="007930A1"/>
    <w:rsid w:val="007C24CA"/>
    <w:rsid w:val="007E4755"/>
    <w:rsid w:val="008145FC"/>
    <w:rsid w:val="0081558D"/>
    <w:rsid w:val="008305CD"/>
    <w:rsid w:val="00871843"/>
    <w:rsid w:val="00875D06"/>
    <w:rsid w:val="00957AC4"/>
    <w:rsid w:val="0098592C"/>
    <w:rsid w:val="009F6EF4"/>
    <w:rsid w:val="00A0768A"/>
    <w:rsid w:val="00A132F2"/>
    <w:rsid w:val="00A208DF"/>
    <w:rsid w:val="00A3776D"/>
    <w:rsid w:val="00A72AE4"/>
    <w:rsid w:val="00AB0F64"/>
    <w:rsid w:val="00AB77F4"/>
    <w:rsid w:val="00AC5DEE"/>
    <w:rsid w:val="00AF47A8"/>
    <w:rsid w:val="00B22463"/>
    <w:rsid w:val="00B574E9"/>
    <w:rsid w:val="00C03B65"/>
    <w:rsid w:val="00C319C8"/>
    <w:rsid w:val="00C33C93"/>
    <w:rsid w:val="00C4122B"/>
    <w:rsid w:val="00C6455E"/>
    <w:rsid w:val="00CA0E05"/>
    <w:rsid w:val="00CC3A71"/>
    <w:rsid w:val="00D2157A"/>
    <w:rsid w:val="00DA3CC6"/>
    <w:rsid w:val="00DC14A4"/>
    <w:rsid w:val="00DE2778"/>
    <w:rsid w:val="00DF78BC"/>
    <w:rsid w:val="00EB1938"/>
    <w:rsid w:val="00EC2182"/>
    <w:rsid w:val="00ED5CF3"/>
    <w:rsid w:val="00EF04BF"/>
    <w:rsid w:val="00EF0E06"/>
    <w:rsid w:val="00F55A01"/>
    <w:rsid w:val="00F7584A"/>
    <w:rsid w:val="00FB632A"/>
    <w:rsid w:val="00FD1E77"/>
    <w:rsid w:val="00FE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47B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MusicRecommendation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MusicRecommendationNotes.dotx</Template>
  <TotalTime>20</TotalTime>
  <Pages>2</Pages>
  <Words>213</Words>
  <Characters>1217</Characters>
  <Application>Microsoft Macintosh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91</cp:revision>
  <dcterms:created xsi:type="dcterms:W3CDTF">2017-03-24T22:17:00Z</dcterms:created>
  <dcterms:modified xsi:type="dcterms:W3CDTF">2017-03-24T22:55:00Z</dcterms:modified>
</cp:coreProperties>
</file>