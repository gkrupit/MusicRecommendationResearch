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240DD" w14:textId="77777777" w:rsidR="00FD1E77" w:rsidRDefault="00FD1E77" w:rsidP="00FD1E77">
      <w:r>
        <w:t xml:space="preserve">Experiment </w:t>
      </w:r>
    </w:p>
    <w:p w14:paraId="238F3594" w14:textId="77777777" w:rsidR="00FD1E77" w:rsidRDefault="00FD1E77" w:rsidP="00FD1E77">
      <w:r>
        <w:t>Major:</w:t>
      </w:r>
      <w:r w:rsidR="008467EE">
        <w:t xml:space="preserve"> Computer Science</w:t>
      </w:r>
    </w:p>
    <w:p w14:paraId="480739B2" w14:textId="26221269" w:rsidR="00FD1E77" w:rsidRDefault="00FD1E77" w:rsidP="00FD1E77">
      <w:r>
        <w:t>Year:</w:t>
      </w:r>
      <w:r w:rsidR="007D243B">
        <w:t xml:space="preserve"> Senior</w:t>
      </w:r>
    </w:p>
    <w:p w14:paraId="583D2DB7" w14:textId="77777777" w:rsidR="00FD1E77" w:rsidRDefault="00FD1E77" w:rsidP="00FD1E77"/>
    <w:p w14:paraId="3E0FAD55" w14:textId="77777777" w:rsidR="00FD1E77" w:rsidRDefault="00FD1E77" w:rsidP="00FD1E77">
      <w:r>
        <w:t>Do you play music?</w:t>
      </w:r>
    </w:p>
    <w:p w14:paraId="753D75B2" w14:textId="5DA1F84C" w:rsidR="00171D08" w:rsidRDefault="00EA324A" w:rsidP="00FD1E77">
      <w:r>
        <w:t xml:space="preserve">Used to </w:t>
      </w:r>
      <w:r w:rsidR="009D2877">
        <w:t>–</w:t>
      </w:r>
      <w:r>
        <w:t xml:space="preserve"> piano</w:t>
      </w:r>
      <w:r w:rsidR="009D2877">
        <w:t>.  No music theory</w:t>
      </w:r>
      <w:r w:rsidR="00DC40F6">
        <w:t>, no writing songs</w:t>
      </w:r>
    </w:p>
    <w:p w14:paraId="7A796646" w14:textId="77777777" w:rsidR="00FD1E77" w:rsidRDefault="00FD1E77" w:rsidP="00FD1E77"/>
    <w:p w14:paraId="1E5587D0" w14:textId="77777777" w:rsidR="00FD1E77" w:rsidRDefault="00FD1E77" w:rsidP="00FD1E77">
      <w:r>
        <w:t>Do you like music?</w:t>
      </w:r>
    </w:p>
    <w:p w14:paraId="79AE7B78" w14:textId="2399E6B9" w:rsidR="00387E99" w:rsidRDefault="0078651D" w:rsidP="00FD1E77">
      <w:r>
        <w:t>Yes</w:t>
      </w:r>
      <w:r w:rsidR="00F02EE3">
        <w:t xml:space="preserve"> – only when doing activities (sports, studying)</w:t>
      </w:r>
      <w:r w:rsidR="00DF17D9">
        <w:t>.  Background, doesn’</w:t>
      </w:r>
      <w:r w:rsidR="00DD4D89">
        <w:t>t actually listen to the music</w:t>
      </w:r>
      <w:r>
        <w:t xml:space="preserve">  </w:t>
      </w:r>
    </w:p>
    <w:p w14:paraId="5247FE1E" w14:textId="77777777" w:rsidR="00FD1E77" w:rsidRDefault="00FD1E77" w:rsidP="00FD1E77"/>
    <w:p w14:paraId="2EECB0A6" w14:textId="77777777" w:rsidR="00FD1E77" w:rsidRDefault="00FD1E77" w:rsidP="00FD1E77">
      <w:r>
        <w:t>When you listen to music, what do you listen to the most?</w:t>
      </w:r>
    </w:p>
    <w:p w14:paraId="26928145" w14:textId="523E2EFE" w:rsidR="000F2D61" w:rsidRDefault="00D47200" w:rsidP="00FD1E77">
      <w:r>
        <w:t>Chorus</w:t>
      </w:r>
      <w:r w:rsidR="00D729FD">
        <w:t xml:space="preserve">, </w:t>
      </w:r>
      <w:r w:rsidR="00764C1C">
        <w:t>catchy</w:t>
      </w:r>
      <w:r w:rsidR="005E18FA">
        <w:t xml:space="preserve"> words</w:t>
      </w:r>
    </w:p>
    <w:p w14:paraId="49418B6C" w14:textId="77777777" w:rsidR="00FD1E77" w:rsidRDefault="00FD1E77" w:rsidP="00FD1E77"/>
    <w:p w14:paraId="728E9422" w14:textId="77777777" w:rsidR="00FD1E77" w:rsidRDefault="00FD1E77" w:rsidP="00FD1E77">
      <w:r>
        <w:t>Are you good at remembering lyrics?</w:t>
      </w:r>
    </w:p>
    <w:p w14:paraId="562C5BE0" w14:textId="685C98C2" w:rsidR="00E255B9" w:rsidRDefault="0034741E" w:rsidP="00FD1E77">
      <w:r>
        <w:t>Nope</w:t>
      </w:r>
    </w:p>
    <w:p w14:paraId="62D5DDC0" w14:textId="77777777" w:rsidR="00FD1E77" w:rsidRDefault="00FD1E77" w:rsidP="00FD1E77"/>
    <w:p w14:paraId="41A90344" w14:textId="77777777" w:rsidR="00FD1E77" w:rsidRDefault="00FD1E77" w:rsidP="00FD1E77"/>
    <w:p w14:paraId="0BEF0C7E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6EDA7256" w14:textId="77777777" w:rsidTr="00C16B63">
        <w:tc>
          <w:tcPr>
            <w:tcW w:w="4428" w:type="dxa"/>
          </w:tcPr>
          <w:p w14:paraId="6CBEE782" w14:textId="77777777" w:rsidR="00FD1E77" w:rsidRDefault="00FD1E77" w:rsidP="00C16B63">
            <w:r>
              <w:t>1</w:t>
            </w:r>
          </w:p>
        </w:tc>
        <w:tc>
          <w:tcPr>
            <w:tcW w:w="4428" w:type="dxa"/>
          </w:tcPr>
          <w:p w14:paraId="72C446BB" w14:textId="2E82F87E" w:rsidR="00FD1E77" w:rsidRDefault="00B813FA" w:rsidP="00C16B63">
            <w:r>
              <w:t xml:space="preserve">Slow, nice, relaxing </w:t>
            </w:r>
            <w:r w:rsidR="00105C1B">
              <w:t>–</w:t>
            </w:r>
            <w:r>
              <w:t xml:space="preserve"> </w:t>
            </w:r>
            <w:r w:rsidR="00105C1B">
              <w:t>felt like it was lacking something</w:t>
            </w:r>
            <w:r w:rsidR="00426AD3">
              <w:t>.  A little too simle</w:t>
            </w:r>
          </w:p>
        </w:tc>
      </w:tr>
      <w:tr w:rsidR="00FD1E77" w14:paraId="35C5BD83" w14:textId="77777777" w:rsidTr="00C16B63">
        <w:tc>
          <w:tcPr>
            <w:tcW w:w="4428" w:type="dxa"/>
          </w:tcPr>
          <w:p w14:paraId="4D613791" w14:textId="77777777" w:rsidR="00FD1E77" w:rsidRDefault="00FD1E77" w:rsidP="00C16B63"/>
          <w:p w14:paraId="259D85ED" w14:textId="77777777" w:rsidR="00FD1E77" w:rsidRDefault="00FD1E77" w:rsidP="00C16B63">
            <w:r>
              <w:t>2</w:t>
            </w:r>
          </w:p>
        </w:tc>
        <w:tc>
          <w:tcPr>
            <w:tcW w:w="4428" w:type="dxa"/>
          </w:tcPr>
          <w:p w14:paraId="27279D2E" w14:textId="286E26D9" w:rsidR="00FD1E77" w:rsidRDefault="00324179" w:rsidP="00C16B63">
            <w:r>
              <w:t xml:space="preserve">Better singer, more instruments, more thythm, more interesting.  Same </w:t>
            </w:r>
            <w:r w:rsidR="00B925D5">
              <w:t>range of singer, but a little more dynamic</w:t>
            </w:r>
            <w:r w:rsidR="0070491C">
              <w:t xml:space="preserve"> sounding</w:t>
            </w:r>
            <w:r w:rsidR="00C84CE7">
              <w:t xml:space="preserve"> – background singer = +1</w:t>
            </w:r>
          </w:p>
        </w:tc>
      </w:tr>
      <w:tr w:rsidR="00FD1E77" w14:paraId="42354E42" w14:textId="77777777" w:rsidTr="00C16B63">
        <w:tc>
          <w:tcPr>
            <w:tcW w:w="4428" w:type="dxa"/>
          </w:tcPr>
          <w:p w14:paraId="7E040F38" w14:textId="77777777" w:rsidR="00FD1E77" w:rsidRDefault="00FD1E77" w:rsidP="00C16B63">
            <w:r>
              <w:t>3</w:t>
            </w:r>
          </w:p>
        </w:tc>
        <w:tc>
          <w:tcPr>
            <w:tcW w:w="4428" w:type="dxa"/>
          </w:tcPr>
          <w:p w14:paraId="7CC8E63B" w14:textId="15CDE3E9" w:rsidR="00FD1E77" w:rsidRDefault="00567A16" w:rsidP="00C16B63">
            <w:r>
              <w:t>Nodding head to the beat</w:t>
            </w:r>
            <w:r w:rsidR="00F56A10">
              <w:t xml:space="preserve">.  </w:t>
            </w:r>
            <w:r w:rsidR="008B7CFA">
              <w:t>Too produced</w:t>
            </w:r>
          </w:p>
        </w:tc>
      </w:tr>
      <w:tr w:rsidR="00FD1E77" w14:paraId="2B3D3A6A" w14:textId="77777777" w:rsidTr="00C16B63">
        <w:tc>
          <w:tcPr>
            <w:tcW w:w="4428" w:type="dxa"/>
          </w:tcPr>
          <w:p w14:paraId="12081850" w14:textId="77777777" w:rsidR="00FD1E77" w:rsidRDefault="00FD1E77" w:rsidP="00C16B63">
            <w:r>
              <w:t>4</w:t>
            </w:r>
          </w:p>
        </w:tc>
        <w:tc>
          <w:tcPr>
            <w:tcW w:w="4428" w:type="dxa"/>
          </w:tcPr>
          <w:p w14:paraId="5B9982D6" w14:textId="7F89FAF5" w:rsidR="00FD1E77" w:rsidRDefault="00CD086C" w:rsidP="00C16B63">
            <w:r>
              <w:t xml:space="preserve">Repetitive, </w:t>
            </w:r>
            <w:r w:rsidR="00C5110F">
              <w:t xml:space="preserve">lacking </w:t>
            </w:r>
            <w:r w:rsidR="00D00B1D">
              <w:t>subst</w:t>
            </w:r>
            <w:r w:rsidR="00D66FA5">
              <w:t>ance</w:t>
            </w:r>
            <w:r w:rsidR="00870A97">
              <w:t>.  Monotone</w:t>
            </w:r>
          </w:p>
        </w:tc>
      </w:tr>
      <w:tr w:rsidR="00FD1E77" w14:paraId="7E6977E0" w14:textId="77777777" w:rsidTr="00C16B63">
        <w:tc>
          <w:tcPr>
            <w:tcW w:w="4428" w:type="dxa"/>
          </w:tcPr>
          <w:p w14:paraId="66F6B2D9" w14:textId="77777777" w:rsidR="00FD1E77" w:rsidRDefault="00FD1E77" w:rsidP="00C16B63">
            <w:r>
              <w:t xml:space="preserve"> 5</w:t>
            </w:r>
          </w:p>
        </w:tc>
        <w:tc>
          <w:tcPr>
            <w:tcW w:w="4428" w:type="dxa"/>
          </w:tcPr>
          <w:p w14:paraId="21380D78" w14:textId="1718C010" w:rsidR="00FD1E77" w:rsidRDefault="00045438" w:rsidP="00C16B63">
            <w:r>
              <w:t xml:space="preserve">No drums anymore </w:t>
            </w:r>
            <w:r w:rsidR="00BA167B">
              <w:t>–</w:t>
            </w:r>
            <w:r>
              <w:t xml:space="preserve"> </w:t>
            </w:r>
            <w:r w:rsidR="00BA167B">
              <w:t xml:space="preserve">he likes drums, </w:t>
            </w:r>
            <w:r w:rsidR="00D91266">
              <w:t>not enough beat in this song</w:t>
            </w:r>
          </w:p>
        </w:tc>
      </w:tr>
      <w:tr w:rsidR="00FD1E77" w14:paraId="7E494E9A" w14:textId="77777777" w:rsidTr="00C16B63">
        <w:tc>
          <w:tcPr>
            <w:tcW w:w="4428" w:type="dxa"/>
          </w:tcPr>
          <w:p w14:paraId="2F28D0ED" w14:textId="77777777" w:rsidR="00FD1E77" w:rsidRDefault="00FD1E77" w:rsidP="00C16B63">
            <w:r>
              <w:t>6</w:t>
            </w:r>
          </w:p>
        </w:tc>
        <w:tc>
          <w:tcPr>
            <w:tcW w:w="4428" w:type="dxa"/>
          </w:tcPr>
          <w:p w14:paraId="4BE3D403" w14:textId="62D9E26A" w:rsidR="00FD1E77" w:rsidRDefault="007E19A2" w:rsidP="00C16B63">
            <w:r>
              <w:t xml:space="preserve">Upbeat – during chorus, </w:t>
            </w:r>
            <w:r w:rsidR="00274D86">
              <w:t xml:space="preserve">guitar made more interesting.  </w:t>
            </w:r>
            <w:r w:rsidR="002975ED">
              <w:t>Drums were too much, not much guitar, but liked the chorus</w:t>
            </w:r>
          </w:p>
        </w:tc>
      </w:tr>
      <w:tr w:rsidR="00FD1E77" w14:paraId="0AC4E9D6" w14:textId="77777777" w:rsidTr="00C16B63">
        <w:tc>
          <w:tcPr>
            <w:tcW w:w="4428" w:type="dxa"/>
          </w:tcPr>
          <w:p w14:paraId="5D597024" w14:textId="77777777" w:rsidR="00FD1E77" w:rsidRDefault="00FD1E77" w:rsidP="00C16B63">
            <w:r>
              <w:t>7</w:t>
            </w:r>
          </w:p>
        </w:tc>
        <w:tc>
          <w:tcPr>
            <w:tcW w:w="4428" w:type="dxa"/>
          </w:tcPr>
          <w:p w14:paraId="4B2FFB34" w14:textId="7F164964" w:rsidR="00FD1E77" w:rsidRDefault="003C09CF" w:rsidP="00C16B63">
            <w:r>
              <w:t xml:space="preserve">Started bopping head when </w:t>
            </w:r>
            <w:r w:rsidR="00514EBF">
              <w:t>music came in</w:t>
            </w:r>
            <w:r w:rsidR="007E2963">
              <w:t xml:space="preserve"> – 9 – exactly what he was trying to describe is ideal. </w:t>
            </w:r>
            <w:r w:rsidR="0011033E">
              <w:t>Chords/guitar added nicely, beat was good</w:t>
            </w:r>
            <w:r w:rsidR="00883358">
              <w:t xml:space="preserve">.  </w:t>
            </w:r>
          </w:p>
        </w:tc>
      </w:tr>
      <w:tr w:rsidR="00FD1E77" w14:paraId="6580E211" w14:textId="77777777" w:rsidTr="00C16B63">
        <w:tc>
          <w:tcPr>
            <w:tcW w:w="4428" w:type="dxa"/>
          </w:tcPr>
          <w:p w14:paraId="3F4B7874" w14:textId="77777777" w:rsidR="00FD1E77" w:rsidRDefault="00FD1E77" w:rsidP="00C16B63">
            <w:r>
              <w:t>8</w:t>
            </w:r>
          </w:p>
        </w:tc>
        <w:tc>
          <w:tcPr>
            <w:tcW w:w="4428" w:type="dxa"/>
          </w:tcPr>
          <w:p w14:paraId="4D58DF71" w14:textId="61586753" w:rsidR="00FD1E77" w:rsidRDefault="00A067CD" w:rsidP="00C16B63">
            <w:r>
              <w:t xml:space="preserve">7 </w:t>
            </w:r>
            <w:r w:rsidR="000B38BD">
              <w:t>–</w:t>
            </w:r>
            <w:r>
              <w:t xml:space="preserve"> </w:t>
            </w:r>
            <w:r w:rsidR="000B38BD">
              <w:t xml:space="preserve">Guitar was calming, </w:t>
            </w:r>
            <w:r w:rsidR="00AE0AAB">
              <w:t xml:space="preserve">chords were good, made focus on lyrics, </w:t>
            </w:r>
            <w:r w:rsidR="007E7DE0">
              <w:t>missed the beat</w:t>
            </w:r>
          </w:p>
        </w:tc>
      </w:tr>
      <w:tr w:rsidR="00FD1E77" w14:paraId="7E241312" w14:textId="77777777" w:rsidTr="00C16B63">
        <w:tc>
          <w:tcPr>
            <w:tcW w:w="4428" w:type="dxa"/>
          </w:tcPr>
          <w:p w14:paraId="1C6D9539" w14:textId="77777777" w:rsidR="00FD1E77" w:rsidRDefault="00FD1E77" w:rsidP="00C16B63">
            <w:r>
              <w:t>9</w:t>
            </w:r>
          </w:p>
        </w:tc>
        <w:tc>
          <w:tcPr>
            <w:tcW w:w="4428" w:type="dxa"/>
          </w:tcPr>
          <w:p w14:paraId="33026687" w14:textId="027A90DC" w:rsidR="00FD1E77" w:rsidRDefault="003604E7" w:rsidP="00C16B63">
            <w:r>
              <w:t>Nodding head to beat</w:t>
            </w:r>
            <w:r w:rsidR="00A94920">
              <w:t xml:space="preserve"> - </w:t>
            </w:r>
            <w:r w:rsidR="00A94920">
              <w:t>Kind of music he normally listens to, piano chords, drums, upbeat, guitar came in on chorus, liked the decisions artist made.  Didn’t listen to lyrics, but liked ins</w:t>
            </w:r>
            <w:r w:rsidR="0084349F">
              <w:t>t</w:t>
            </w:r>
            <w:r w:rsidR="00A94920">
              <w:t>ruments</w:t>
            </w:r>
          </w:p>
        </w:tc>
      </w:tr>
      <w:tr w:rsidR="00FD1E77" w14:paraId="28853F1A" w14:textId="77777777" w:rsidTr="00C16B63">
        <w:tc>
          <w:tcPr>
            <w:tcW w:w="4428" w:type="dxa"/>
          </w:tcPr>
          <w:p w14:paraId="48FC8510" w14:textId="77777777" w:rsidR="00FD1E77" w:rsidRDefault="00FD1E77" w:rsidP="00C16B63">
            <w:r>
              <w:t>10</w:t>
            </w:r>
          </w:p>
        </w:tc>
        <w:tc>
          <w:tcPr>
            <w:tcW w:w="4428" w:type="dxa"/>
          </w:tcPr>
          <w:p w14:paraId="1A898377" w14:textId="7290D4F2" w:rsidR="00FD1E77" w:rsidRDefault="00417C28" w:rsidP="00C16B63">
            <w:r>
              <w:t>Let it Be – will be removed</w:t>
            </w:r>
            <w:bookmarkStart w:id="0" w:name="_GoBack"/>
            <w:bookmarkEnd w:id="0"/>
          </w:p>
        </w:tc>
      </w:tr>
    </w:tbl>
    <w:p w14:paraId="1AD29E3E" w14:textId="77777777" w:rsidR="00FD1E77" w:rsidRDefault="00FD1E77" w:rsidP="00FD1E77"/>
    <w:p w14:paraId="1D0D632D" w14:textId="77777777" w:rsidR="00FD1E77" w:rsidRDefault="00FD1E77" w:rsidP="00FD1E77">
      <w:r>
        <w:t>General Notes:</w:t>
      </w:r>
    </w:p>
    <w:p w14:paraId="25A28719" w14:textId="3AC43144" w:rsidR="00DE2778" w:rsidRDefault="003604E7">
      <w:r>
        <w:t>Beat is very important for his visible enjoyment</w:t>
      </w:r>
      <w:r w:rsidR="00632B5D">
        <w:t xml:space="preserve"> of the music</w:t>
      </w:r>
    </w:p>
    <w:p w14:paraId="0D865B50" w14:textId="08D1A6CC" w:rsidR="000E1000" w:rsidRDefault="000E1000">
      <w:r>
        <w:t>Good point: “Rating depends on where the song is stopped.”</w:t>
      </w:r>
    </w:p>
    <w:sectPr w:rsidR="000E1000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B2"/>
    <w:rsid w:val="00045438"/>
    <w:rsid w:val="00080533"/>
    <w:rsid w:val="000A4FB2"/>
    <w:rsid w:val="000B38BD"/>
    <w:rsid w:val="000E1000"/>
    <w:rsid w:val="000F2D61"/>
    <w:rsid w:val="00105C1B"/>
    <w:rsid w:val="0011033E"/>
    <w:rsid w:val="00171D08"/>
    <w:rsid w:val="00274D86"/>
    <w:rsid w:val="002975ED"/>
    <w:rsid w:val="002C1042"/>
    <w:rsid w:val="00311E9F"/>
    <w:rsid w:val="00324179"/>
    <w:rsid w:val="00332924"/>
    <w:rsid w:val="0034741E"/>
    <w:rsid w:val="003604E7"/>
    <w:rsid w:val="00387E99"/>
    <w:rsid w:val="003C09CF"/>
    <w:rsid w:val="00417C28"/>
    <w:rsid w:val="00426AD3"/>
    <w:rsid w:val="00514EBF"/>
    <w:rsid w:val="00567A16"/>
    <w:rsid w:val="005D5A84"/>
    <w:rsid w:val="005E18FA"/>
    <w:rsid w:val="005E7028"/>
    <w:rsid w:val="005F2C06"/>
    <w:rsid w:val="00630C69"/>
    <w:rsid w:val="00632B5D"/>
    <w:rsid w:val="006434EC"/>
    <w:rsid w:val="0070491C"/>
    <w:rsid w:val="00764C1C"/>
    <w:rsid w:val="0078651D"/>
    <w:rsid w:val="007C3240"/>
    <w:rsid w:val="007D243B"/>
    <w:rsid w:val="007E19A2"/>
    <w:rsid w:val="007E2963"/>
    <w:rsid w:val="007E7DE0"/>
    <w:rsid w:val="0084349F"/>
    <w:rsid w:val="008467EE"/>
    <w:rsid w:val="00870A97"/>
    <w:rsid w:val="00883358"/>
    <w:rsid w:val="008B7CFA"/>
    <w:rsid w:val="009D2877"/>
    <w:rsid w:val="00A067CD"/>
    <w:rsid w:val="00A0768A"/>
    <w:rsid w:val="00A94920"/>
    <w:rsid w:val="00AE0AAB"/>
    <w:rsid w:val="00B72701"/>
    <w:rsid w:val="00B813FA"/>
    <w:rsid w:val="00B925D5"/>
    <w:rsid w:val="00BA167B"/>
    <w:rsid w:val="00C5110F"/>
    <w:rsid w:val="00C84CE7"/>
    <w:rsid w:val="00CD086C"/>
    <w:rsid w:val="00D00B1D"/>
    <w:rsid w:val="00D019DD"/>
    <w:rsid w:val="00D27E71"/>
    <w:rsid w:val="00D47200"/>
    <w:rsid w:val="00D66FA5"/>
    <w:rsid w:val="00D729FD"/>
    <w:rsid w:val="00D91266"/>
    <w:rsid w:val="00DB3DD9"/>
    <w:rsid w:val="00DC40F6"/>
    <w:rsid w:val="00DD4D89"/>
    <w:rsid w:val="00DE2778"/>
    <w:rsid w:val="00DF17D9"/>
    <w:rsid w:val="00E255B9"/>
    <w:rsid w:val="00EA324A"/>
    <w:rsid w:val="00F02EE3"/>
    <w:rsid w:val="00F3227E"/>
    <w:rsid w:val="00F33857"/>
    <w:rsid w:val="00F56A10"/>
    <w:rsid w:val="00FD1E77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8BD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15</TotalTime>
  <Pages>2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89</cp:revision>
  <dcterms:created xsi:type="dcterms:W3CDTF">2017-03-24T23:15:00Z</dcterms:created>
  <dcterms:modified xsi:type="dcterms:W3CDTF">2017-03-24T23:53:00Z</dcterms:modified>
</cp:coreProperties>
</file>