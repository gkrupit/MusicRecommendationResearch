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FA19E" w14:textId="77777777" w:rsidR="00FD1E77" w:rsidRDefault="00FD1E77" w:rsidP="00FD1E77">
      <w:r>
        <w:t xml:space="preserve">Experiment </w:t>
      </w:r>
      <w:r w:rsidR="00E4411C">
        <w:t>18</w:t>
      </w:r>
    </w:p>
    <w:p w14:paraId="0C4815ED" w14:textId="77777777" w:rsidR="00FD1E77" w:rsidRDefault="00FD1E77" w:rsidP="00FD1E77">
      <w:r>
        <w:t>Major:</w:t>
      </w:r>
    </w:p>
    <w:p w14:paraId="447DCB50" w14:textId="77777777" w:rsidR="00FD1E77" w:rsidRDefault="00FD1E77" w:rsidP="00FD1E77">
      <w:r>
        <w:t>Year:</w:t>
      </w:r>
    </w:p>
    <w:p w14:paraId="28ED87F7" w14:textId="77777777" w:rsidR="00FD1E77" w:rsidRDefault="00FD1E77" w:rsidP="00FD1E77"/>
    <w:p w14:paraId="3B85E8A5" w14:textId="77777777" w:rsidR="00FD1E77" w:rsidRDefault="00FD1E77" w:rsidP="00FD1E77">
      <w:r>
        <w:t>Do you play music?</w:t>
      </w:r>
    </w:p>
    <w:p w14:paraId="415FAAB9" w14:textId="7862916E" w:rsidR="00070991" w:rsidRDefault="00070991" w:rsidP="00FD1E77">
      <w:r>
        <w:t xml:space="preserve">Yes </w:t>
      </w:r>
      <w:r w:rsidR="00F27914">
        <w:t>–</w:t>
      </w:r>
      <w:r>
        <w:t xml:space="preserve"> </w:t>
      </w:r>
      <w:r w:rsidR="00F27914">
        <w:t xml:space="preserve">guitar, </w:t>
      </w:r>
      <w:r w:rsidR="00B012A7">
        <w:t xml:space="preserve">violin, music theory </w:t>
      </w:r>
      <w:r w:rsidR="003557BB">
        <w:t xml:space="preserve">experience: private music school, </w:t>
      </w:r>
      <w:r w:rsidR="004E7185">
        <w:t>but it’s been awhile.  Experience with analyzing/building chord structure, but it’s been a long time</w:t>
      </w:r>
    </w:p>
    <w:p w14:paraId="1B3ADA96" w14:textId="77777777" w:rsidR="00FD1E77" w:rsidRDefault="00FD1E77" w:rsidP="00FD1E77"/>
    <w:p w14:paraId="3BE05B66" w14:textId="77777777" w:rsidR="00FD1E77" w:rsidRDefault="00FD1E77" w:rsidP="00FD1E77">
      <w:r>
        <w:t>Do you like music?</w:t>
      </w:r>
    </w:p>
    <w:p w14:paraId="291F26A8" w14:textId="3971F8B8" w:rsidR="00FD1E77" w:rsidRDefault="009F080E" w:rsidP="00FD1E77">
      <w:r>
        <w:t xml:space="preserve">Yes </w:t>
      </w:r>
      <w:r w:rsidR="00947CF0">
        <w:t>–</w:t>
      </w:r>
      <w:r>
        <w:t xml:space="preserve"> </w:t>
      </w:r>
      <w:r w:rsidR="00947CF0">
        <w:t xml:space="preserve">Listens to music during lots of kinds of activities, keeps focus, </w:t>
      </w:r>
      <w:r w:rsidR="00AE44A8">
        <w:t xml:space="preserve">helps him do household chores (keeps </w:t>
      </w:r>
      <w:r w:rsidR="00372637">
        <w:t xml:space="preserve">mind occupied).  Both a distraction, and also pays attebtion </w:t>
      </w:r>
      <w:r w:rsidR="00E60D5C">
        <w:t>to music.  Different music for different settings.  Helps with memory</w:t>
      </w:r>
      <w:r w:rsidR="00ED6C87">
        <w:t xml:space="preserve"> - </w:t>
      </w:r>
      <w:r w:rsidR="00947CF0">
        <w:t xml:space="preserve"> </w:t>
      </w:r>
    </w:p>
    <w:p w14:paraId="4A7303BA" w14:textId="77777777" w:rsidR="000B5ACA" w:rsidRDefault="000B5ACA" w:rsidP="00FD1E77"/>
    <w:p w14:paraId="2B1AC344" w14:textId="77777777" w:rsidR="00FD1E77" w:rsidRDefault="00FD1E77" w:rsidP="00FD1E77">
      <w:r>
        <w:t>When you listen to music, what do you listen to the most?</w:t>
      </w:r>
    </w:p>
    <w:p w14:paraId="3CC1BF13" w14:textId="4FB9594F" w:rsidR="00FD1E77" w:rsidRDefault="00612BCF" w:rsidP="00FD1E77">
      <w:r>
        <w:t xml:space="preserve">Mainly </w:t>
      </w:r>
      <w:r w:rsidR="001E773F">
        <w:t>guitar and vocal melodies. Difficult to not</w:t>
      </w:r>
      <w:r w:rsidR="00630199">
        <w:t>ice percussion.  Difficult to listen past melody – but if watching band play, helps pay attention</w:t>
      </w:r>
      <w:r w:rsidR="00BC062A">
        <w:t>.  Can understand the words, but doesn’t</w:t>
      </w:r>
      <w:r w:rsidR="00D1703E">
        <w:t xml:space="preserve">.  </w:t>
      </w:r>
      <w:r w:rsidR="00BC062A">
        <w:t xml:space="preserve"> </w:t>
      </w:r>
      <w:r w:rsidR="00630199">
        <w:t xml:space="preserve"> </w:t>
      </w:r>
    </w:p>
    <w:p w14:paraId="6FB3D13D" w14:textId="77777777" w:rsidR="008A0A8D" w:rsidRDefault="008A0A8D" w:rsidP="00FD1E77"/>
    <w:p w14:paraId="6FCC1EA8" w14:textId="77777777" w:rsidR="00FD1E77" w:rsidRDefault="00FD1E77" w:rsidP="00FD1E77">
      <w:r>
        <w:t>Are you good at remembering lyrics?</w:t>
      </w:r>
    </w:p>
    <w:p w14:paraId="2460FDF8" w14:textId="5C393399" w:rsidR="00F604B8" w:rsidRDefault="00E354B1" w:rsidP="00FD1E77">
      <w:r>
        <w:t xml:space="preserve">No - </w:t>
      </w:r>
    </w:p>
    <w:p w14:paraId="04C0FC4F" w14:textId="77777777" w:rsidR="00FD1E77" w:rsidRDefault="00FD1E77" w:rsidP="00FD1E77"/>
    <w:p w14:paraId="7A9C1E1D" w14:textId="77777777" w:rsidR="00FD1E77" w:rsidRDefault="00FD1E77" w:rsidP="00FD1E77"/>
    <w:p w14:paraId="523C404F" w14:textId="77777777" w:rsidR="00FD1E77" w:rsidRDefault="00FD1E77" w:rsidP="00FD1E77">
      <w:r>
        <w:t>Song # /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D1E77" w14:paraId="5967B1B3" w14:textId="77777777" w:rsidTr="00C16B63">
        <w:tc>
          <w:tcPr>
            <w:tcW w:w="4428" w:type="dxa"/>
          </w:tcPr>
          <w:p w14:paraId="6C7C079D" w14:textId="77777777" w:rsidR="00FD1E77" w:rsidRDefault="00FD1E77" w:rsidP="00C16B63">
            <w:r>
              <w:t>1</w:t>
            </w:r>
          </w:p>
        </w:tc>
        <w:tc>
          <w:tcPr>
            <w:tcW w:w="4428" w:type="dxa"/>
          </w:tcPr>
          <w:p w14:paraId="6D3D07F8" w14:textId="77777777" w:rsidR="00FD1E77" w:rsidRDefault="00B26572" w:rsidP="00C16B63">
            <w:r>
              <w:t>Liked the music – girl’s voice reminded of band from childhood</w:t>
            </w:r>
          </w:p>
        </w:tc>
      </w:tr>
      <w:tr w:rsidR="00FD1E77" w14:paraId="0C9A93FB" w14:textId="77777777" w:rsidTr="00C16B63">
        <w:tc>
          <w:tcPr>
            <w:tcW w:w="4428" w:type="dxa"/>
          </w:tcPr>
          <w:p w14:paraId="7A18FC90" w14:textId="77777777" w:rsidR="00FD1E77" w:rsidRDefault="00FD1E77" w:rsidP="00C16B63"/>
          <w:p w14:paraId="2B9E06AB" w14:textId="77777777" w:rsidR="00FD1E77" w:rsidRDefault="00FD1E77" w:rsidP="00C16B63">
            <w:r>
              <w:t>2</w:t>
            </w:r>
          </w:p>
        </w:tc>
        <w:tc>
          <w:tcPr>
            <w:tcW w:w="4428" w:type="dxa"/>
          </w:tcPr>
          <w:p w14:paraId="68728664" w14:textId="48970EBE" w:rsidR="00FD1E77" w:rsidRDefault="00263BE9" w:rsidP="00C16B63">
            <w:r>
              <w:t xml:space="preserve">Didn’t like – didn’t move, </w:t>
            </w:r>
            <w:r w:rsidR="0040256F">
              <w:t>boring</w:t>
            </w:r>
          </w:p>
        </w:tc>
      </w:tr>
      <w:tr w:rsidR="00FD1E77" w14:paraId="77CA8338" w14:textId="77777777" w:rsidTr="00C16B63">
        <w:tc>
          <w:tcPr>
            <w:tcW w:w="4428" w:type="dxa"/>
          </w:tcPr>
          <w:p w14:paraId="212BBC02" w14:textId="77777777" w:rsidR="00FD1E77" w:rsidRDefault="00FD1E77" w:rsidP="00C16B63">
            <w:r>
              <w:t>3</w:t>
            </w:r>
          </w:p>
        </w:tc>
        <w:tc>
          <w:tcPr>
            <w:tcW w:w="4428" w:type="dxa"/>
          </w:tcPr>
          <w:p w14:paraId="25D85891" w14:textId="7111A156" w:rsidR="00FD1E77" w:rsidRDefault="00165E8A" w:rsidP="00C16B63">
            <w:r>
              <w:t>Too slow, too long.  Music was fine, voice was fine – tempo/length combination was too much</w:t>
            </w:r>
          </w:p>
        </w:tc>
      </w:tr>
      <w:tr w:rsidR="00FD1E77" w14:paraId="52C400C7" w14:textId="77777777" w:rsidTr="00C16B63">
        <w:tc>
          <w:tcPr>
            <w:tcW w:w="4428" w:type="dxa"/>
          </w:tcPr>
          <w:p w14:paraId="2F1905AA" w14:textId="77777777" w:rsidR="00FD1E77" w:rsidRDefault="00FD1E77" w:rsidP="00C16B63">
            <w:r>
              <w:t>4</w:t>
            </w:r>
          </w:p>
        </w:tc>
        <w:tc>
          <w:tcPr>
            <w:tcW w:w="4428" w:type="dxa"/>
          </w:tcPr>
          <w:p w14:paraId="6DFB0A38" w14:textId="2084913C" w:rsidR="00FD1E77" w:rsidRDefault="003B1D2D" w:rsidP="00C16B63">
            <w:r>
              <w:t>Expected tones to go places they didn’t – didn’t like the unpredictably</w:t>
            </w:r>
            <w:r w:rsidR="00EB048F">
              <w:t>, at least the way singer was doing it</w:t>
            </w:r>
          </w:p>
        </w:tc>
      </w:tr>
      <w:tr w:rsidR="00FD1E77" w14:paraId="6D1B7080" w14:textId="77777777" w:rsidTr="00C16B63">
        <w:tc>
          <w:tcPr>
            <w:tcW w:w="4428" w:type="dxa"/>
          </w:tcPr>
          <w:p w14:paraId="445EA4A4" w14:textId="77777777" w:rsidR="00FD1E77" w:rsidRDefault="00FD1E77" w:rsidP="00C16B63">
            <w:r>
              <w:t xml:space="preserve"> 5</w:t>
            </w:r>
          </w:p>
        </w:tc>
        <w:tc>
          <w:tcPr>
            <w:tcW w:w="4428" w:type="dxa"/>
          </w:tcPr>
          <w:p w14:paraId="7DDEF2F4" w14:textId="0DED9FA8" w:rsidR="00FD1E77" w:rsidRDefault="00170798" w:rsidP="00C16B63">
            <w:r>
              <w:t>Reminds of Arcade Fir</w:t>
            </w:r>
            <w:r w:rsidR="00B711A8">
              <w:t>e</w:t>
            </w:r>
            <w:r>
              <w:t xml:space="preserve"> </w:t>
            </w:r>
            <w:r w:rsidR="00B711A8">
              <w:t>song: “I have a feeling I’m going to like this song</w:t>
            </w:r>
            <w:r w:rsidR="00B94F90">
              <w:t xml:space="preserve">” </w:t>
            </w:r>
            <w:r w:rsidR="004A53A3">
              <w:t>–</w:t>
            </w:r>
            <w:r w:rsidR="00B94F90">
              <w:t xml:space="preserve"> </w:t>
            </w:r>
            <w:r w:rsidR="004A53A3">
              <w:t xml:space="preserve">8 </w:t>
            </w:r>
            <w:r w:rsidR="00EB0237">
              <w:t>–</w:t>
            </w:r>
            <w:r w:rsidR="004A53A3">
              <w:t xml:space="preserve"> </w:t>
            </w:r>
            <w:r w:rsidR="00EB0237">
              <w:t xml:space="preserve">reminded of lot sof music he’s liked before, </w:t>
            </w:r>
            <w:r w:rsidR="002F7BEE">
              <w:t>mix of some artists he really liked.  “It just made me happy, Greg”</w:t>
            </w:r>
          </w:p>
        </w:tc>
      </w:tr>
      <w:tr w:rsidR="00FD1E77" w14:paraId="76DD6F98" w14:textId="77777777" w:rsidTr="00C16B63">
        <w:tc>
          <w:tcPr>
            <w:tcW w:w="4428" w:type="dxa"/>
          </w:tcPr>
          <w:p w14:paraId="50B7D410" w14:textId="77777777" w:rsidR="00FD1E77" w:rsidRDefault="00FD1E77" w:rsidP="00C16B63">
            <w:r>
              <w:t>6</w:t>
            </w:r>
          </w:p>
        </w:tc>
        <w:tc>
          <w:tcPr>
            <w:tcW w:w="4428" w:type="dxa"/>
          </w:tcPr>
          <w:p w14:paraId="374F4381" w14:textId="10A97934" w:rsidR="00FD1E77" w:rsidRDefault="00BF3932" w:rsidP="00C16B63">
            <w:r>
              <w:t xml:space="preserve">4 </w:t>
            </w:r>
            <w:r w:rsidR="004A3ED9">
              <w:t>–</w:t>
            </w:r>
            <w:r>
              <w:t xml:space="preserve"> </w:t>
            </w:r>
            <w:r w:rsidR="004A3ED9">
              <w:t>Too slow</w:t>
            </w:r>
            <w:r w:rsidR="006C22F9">
              <w:t>. W</w:t>
            </w:r>
            <w:r w:rsidR="00170798">
              <w:t>o</w:t>
            </w:r>
            <w:r w:rsidR="006C22F9">
              <w:t xml:space="preserve">uld work for studying, </w:t>
            </w:r>
            <w:r w:rsidR="000903F7">
              <w:t>but not for this setting.  Didn’t like voi e</w:t>
            </w:r>
          </w:p>
        </w:tc>
      </w:tr>
      <w:tr w:rsidR="00FD1E77" w14:paraId="0F63EC2C" w14:textId="77777777" w:rsidTr="00C16B63">
        <w:tc>
          <w:tcPr>
            <w:tcW w:w="4428" w:type="dxa"/>
          </w:tcPr>
          <w:p w14:paraId="280F2237" w14:textId="77777777" w:rsidR="00FD1E77" w:rsidRDefault="00FD1E77" w:rsidP="00C16B63">
            <w:r>
              <w:t>7</w:t>
            </w:r>
          </w:p>
        </w:tc>
        <w:tc>
          <w:tcPr>
            <w:tcW w:w="4428" w:type="dxa"/>
          </w:tcPr>
          <w:p w14:paraId="67A06587" w14:textId="0DEE06B5" w:rsidR="00FD1E77" w:rsidRDefault="00081262" w:rsidP="00C16B63">
            <w:r>
              <w:t>Bopping head to beat – more upbeat than previous songs</w:t>
            </w:r>
            <w:r w:rsidR="009D3DDB">
              <w:t xml:space="preserve"> </w:t>
            </w:r>
            <w:r w:rsidR="00F206A3">
              <w:t>–</w:t>
            </w:r>
            <w:r w:rsidR="009D3DDB">
              <w:t xml:space="preserve"> </w:t>
            </w:r>
            <w:r w:rsidR="00F206A3">
              <w:t>8 – fun song to listen to – fast paced, pretty simple chord progression</w:t>
            </w:r>
            <w:r w:rsidR="00EE6323">
              <w:t xml:space="preserve">, easy to listen to, </w:t>
            </w:r>
            <w:r w:rsidR="00EE6323">
              <w:lastRenderedPageBreak/>
              <w:t>nothing unexpected</w:t>
            </w:r>
          </w:p>
        </w:tc>
      </w:tr>
      <w:tr w:rsidR="00FD1E77" w14:paraId="5C52C0A0" w14:textId="77777777" w:rsidTr="00C16B63">
        <w:tc>
          <w:tcPr>
            <w:tcW w:w="4428" w:type="dxa"/>
          </w:tcPr>
          <w:p w14:paraId="07681EB1" w14:textId="77777777" w:rsidR="00FD1E77" w:rsidRDefault="00FD1E77" w:rsidP="00C16B63">
            <w:r>
              <w:lastRenderedPageBreak/>
              <w:t>8</w:t>
            </w:r>
          </w:p>
        </w:tc>
        <w:tc>
          <w:tcPr>
            <w:tcW w:w="4428" w:type="dxa"/>
          </w:tcPr>
          <w:p w14:paraId="406E2373" w14:textId="164F55B6" w:rsidR="00FD1E77" w:rsidRDefault="00751499" w:rsidP="00C16B63">
            <w:r>
              <w:t>“Could never listen in public” – content of the lyrics</w:t>
            </w:r>
            <w:r w:rsidR="001329EE">
              <w:t xml:space="preserve"> – fun to listen to for same reasons as previous. Lesser rating: lyrics</w:t>
            </w:r>
            <w:r w:rsidR="00027553">
              <w:t xml:space="preserve"> (“Let’</w:t>
            </w:r>
            <w:r w:rsidR="00224FC5">
              <w:t>s get high!”)</w:t>
            </w:r>
          </w:p>
        </w:tc>
      </w:tr>
      <w:tr w:rsidR="00FD1E77" w14:paraId="522E8A51" w14:textId="77777777" w:rsidTr="00C16B63">
        <w:tc>
          <w:tcPr>
            <w:tcW w:w="4428" w:type="dxa"/>
          </w:tcPr>
          <w:p w14:paraId="6DB4AFC3" w14:textId="77777777" w:rsidR="00FD1E77" w:rsidRDefault="00FD1E77" w:rsidP="00C16B63">
            <w:r>
              <w:t>9</w:t>
            </w:r>
          </w:p>
        </w:tc>
        <w:tc>
          <w:tcPr>
            <w:tcW w:w="4428" w:type="dxa"/>
          </w:tcPr>
          <w:p w14:paraId="47C7AC6C" w14:textId="120958C6" w:rsidR="00FD1E77" w:rsidRDefault="00A514E9" w:rsidP="00C16B63">
            <w:r>
              <w:t>Music was fine, “if they got a new lead singer, they;d be fine”</w:t>
            </w:r>
          </w:p>
        </w:tc>
      </w:tr>
      <w:tr w:rsidR="00FD1E77" w14:paraId="42939B2A" w14:textId="77777777" w:rsidTr="00C16B63">
        <w:tc>
          <w:tcPr>
            <w:tcW w:w="4428" w:type="dxa"/>
          </w:tcPr>
          <w:p w14:paraId="5E7D3285" w14:textId="77777777" w:rsidR="00FD1E77" w:rsidRDefault="00FD1E77" w:rsidP="00C16B63">
            <w:r>
              <w:t>10</w:t>
            </w:r>
          </w:p>
        </w:tc>
        <w:tc>
          <w:tcPr>
            <w:tcW w:w="4428" w:type="dxa"/>
          </w:tcPr>
          <w:p w14:paraId="04080424" w14:textId="7A988E16" w:rsidR="00FD1E77" w:rsidRDefault="00CF5020" w:rsidP="00C16B63">
            <w:r>
              <w:t xml:space="preserve">6 – sounds a lot like a five for fighting song, </w:t>
            </w:r>
            <w:r w:rsidR="00966A6F">
              <w:t xml:space="preserve">used to listen to them a lot.  </w:t>
            </w:r>
            <w:r w:rsidR="00EF1A39">
              <w:t>Dece</w:t>
            </w:r>
            <w:r w:rsidR="007260A7">
              <w:t>n</w:t>
            </w:r>
            <w:r w:rsidR="00EF1A39">
              <w:t>t song</w:t>
            </w:r>
            <w:r w:rsidR="00966A6F">
              <w:t xml:space="preserve"> </w:t>
            </w:r>
            <w:r w:rsidR="009F7F0D">
              <w:t>.  A little slow</w:t>
            </w:r>
            <w:bookmarkStart w:id="0" w:name="_GoBack"/>
            <w:bookmarkEnd w:id="0"/>
          </w:p>
        </w:tc>
      </w:tr>
    </w:tbl>
    <w:p w14:paraId="33B47C0A" w14:textId="77777777" w:rsidR="00FD1E77" w:rsidRDefault="00FD1E77" w:rsidP="00FD1E77"/>
    <w:p w14:paraId="2E07670C" w14:textId="77777777" w:rsidR="00FD1E77" w:rsidRDefault="00FD1E77" w:rsidP="00FD1E77">
      <w:r>
        <w:t>General Notes:</w:t>
      </w:r>
    </w:p>
    <w:p w14:paraId="6780620D" w14:textId="433E850F" w:rsidR="00DA0127" w:rsidRDefault="00DA0127" w:rsidP="00FD1E77">
      <w:r>
        <w:t>Tended to like more upbeat songs with audible and prominent guitar, no fake synths</w:t>
      </w:r>
    </w:p>
    <w:p w14:paraId="6D0901E9" w14:textId="77777777" w:rsidR="00DE2778" w:rsidRDefault="00DE2778"/>
    <w:sectPr w:rsidR="00DE2778" w:rsidSect="00A07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1C"/>
    <w:rsid w:val="00027553"/>
    <w:rsid w:val="00070991"/>
    <w:rsid w:val="00081262"/>
    <w:rsid w:val="000903F7"/>
    <w:rsid w:val="0009599F"/>
    <w:rsid w:val="000B24A9"/>
    <w:rsid w:val="000B5ACA"/>
    <w:rsid w:val="00106ED7"/>
    <w:rsid w:val="001329EE"/>
    <w:rsid w:val="00165E8A"/>
    <w:rsid w:val="00170798"/>
    <w:rsid w:val="001E773F"/>
    <w:rsid w:val="00224FC5"/>
    <w:rsid w:val="00255215"/>
    <w:rsid w:val="00263BE9"/>
    <w:rsid w:val="0028008F"/>
    <w:rsid w:val="002F7BEE"/>
    <w:rsid w:val="003557BB"/>
    <w:rsid w:val="00372637"/>
    <w:rsid w:val="003B1D2D"/>
    <w:rsid w:val="0040256F"/>
    <w:rsid w:val="004A3ED9"/>
    <w:rsid w:val="004A53A3"/>
    <w:rsid w:val="004E7185"/>
    <w:rsid w:val="00612BCF"/>
    <w:rsid w:val="00630199"/>
    <w:rsid w:val="006C22F9"/>
    <w:rsid w:val="0071645C"/>
    <w:rsid w:val="007260A7"/>
    <w:rsid w:val="00751499"/>
    <w:rsid w:val="00787A15"/>
    <w:rsid w:val="008A0A8D"/>
    <w:rsid w:val="008A23ED"/>
    <w:rsid w:val="00947CF0"/>
    <w:rsid w:val="00966A6F"/>
    <w:rsid w:val="009D3DDB"/>
    <w:rsid w:val="009F080E"/>
    <w:rsid w:val="009F7F0D"/>
    <w:rsid w:val="00A0768A"/>
    <w:rsid w:val="00A514E9"/>
    <w:rsid w:val="00A61D2E"/>
    <w:rsid w:val="00AE44A8"/>
    <w:rsid w:val="00B012A7"/>
    <w:rsid w:val="00B26572"/>
    <w:rsid w:val="00B711A8"/>
    <w:rsid w:val="00B94F90"/>
    <w:rsid w:val="00BC062A"/>
    <w:rsid w:val="00BF3932"/>
    <w:rsid w:val="00CF5020"/>
    <w:rsid w:val="00D1703E"/>
    <w:rsid w:val="00DA0127"/>
    <w:rsid w:val="00DE2778"/>
    <w:rsid w:val="00E354B1"/>
    <w:rsid w:val="00E4411C"/>
    <w:rsid w:val="00E60D5C"/>
    <w:rsid w:val="00EB0237"/>
    <w:rsid w:val="00EB048F"/>
    <w:rsid w:val="00ED6C87"/>
    <w:rsid w:val="00EE6323"/>
    <w:rsid w:val="00EF1A39"/>
    <w:rsid w:val="00F206A3"/>
    <w:rsid w:val="00F27914"/>
    <w:rsid w:val="00F52A05"/>
    <w:rsid w:val="00F604B8"/>
    <w:rsid w:val="00F934A4"/>
    <w:rsid w:val="00FD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9653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E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E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GregoryK's%20Macbook%20Pro:Users:GregoryK:Library:Application%20Support:Microsoft:Office:User%20Templates:My%20Templates:MusicRecommendation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MusicRecommendationNotes.dotx</Template>
  <TotalTime>18</TotalTime>
  <Pages>2</Pages>
  <Words>297</Words>
  <Characters>1693</Characters>
  <Application>Microsoft Macintosh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Krupit</dc:creator>
  <cp:keywords/>
  <dc:description/>
  <cp:lastModifiedBy>Greg Krupit</cp:lastModifiedBy>
  <cp:revision>73</cp:revision>
  <dcterms:created xsi:type="dcterms:W3CDTF">2017-03-25T17:17:00Z</dcterms:created>
  <dcterms:modified xsi:type="dcterms:W3CDTF">2017-03-25T17:48:00Z</dcterms:modified>
</cp:coreProperties>
</file>