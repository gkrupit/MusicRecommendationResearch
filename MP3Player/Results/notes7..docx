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5BA20E" w14:textId="77777777" w:rsidR="00223AAA" w:rsidRDefault="00C80C77">
      <w:r>
        <w:t xml:space="preserve">Experiment # </w:t>
      </w:r>
    </w:p>
    <w:p w14:paraId="7964FB27" w14:textId="77777777" w:rsidR="00E21FFE" w:rsidRDefault="00E83CC1">
      <w:r>
        <w:t>Computer Engineering, Senior</w:t>
      </w:r>
    </w:p>
    <w:p w14:paraId="320401FA" w14:textId="77777777" w:rsidR="00E21FFE" w:rsidRDefault="00E21FFE"/>
    <w:p w14:paraId="1D45D015" w14:textId="6311EDF1" w:rsidR="00D25409" w:rsidRDefault="004B416D">
      <w:r>
        <w:t>Do you like music?</w:t>
      </w:r>
    </w:p>
    <w:p w14:paraId="41E22931" w14:textId="1C531332" w:rsidR="00D25409" w:rsidRDefault="00D25409">
      <w:r>
        <w:t>Yes</w:t>
      </w:r>
    </w:p>
    <w:p w14:paraId="7E2073BE" w14:textId="77777777" w:rsidR="004B416D" w:rsidRDefault="004B416D"/>
    <w:p w14:paraId="3E0549F8" w14:textId="77777777" w:rsidR="00A555E9" w:rsidRDefault="00A555E9">
      <w:r>
        <w:t>Do you play music?</w:t>
      </w:r>
    </w:p>
    <w:p w14:paraId="6BF37201" w14:textId="3A142933" w:rsidR="00A555E9" w:rsidRDefault="00D25409">
      <w:r>
        <w:t>Sings.  Can read music</w:t>
      </w:r>
    </w:p>
    <w:p w14:paraId="75697211" w14:textId="77777777" w:rsidR="000A58DA" w:rsidRDefault="000A58DA"/>
    <w:p w14:paraId="6949F0FB" w14:textId="77777777" w:rsidR="00E21FFE" w:rsidRDefault="00E21FFE">
      <w:r>
        <w:t>When you listen to music, what do you listen to the most?</w:t>
      </w:r>
    </w:p>
    <w:p w14:paraId="47CEF728" w14:textId="7F1680D9" w:rsidR="00DF2000" w:rsidRDefault="00AE7B5A">
      <w:r>
        <w:t>Whatever is on the radio – the rhythm is the most important</w:t>
      </w:r>
    </w:p>
    <w:p w14:paraId="54AEC24C" w14:textId="77777777" w:rsidR="00B26A60" w:rsidRDefault="00B26A60"/>
    <w:p w14:paraId="4F60B3C7" w14:textId="77777777" w:rsidR="004B510F" w:rsidRDefault="00662C43">
      <w:r>
        <w:t>Are you good at remembering lyrics?</w:t>
      </w:r>
    </w:p>
    <w:p w14:paraId="080A8661" w14:textId="1A356A76" w:rsidR="00CA5C09" w:rsidRDefault="0084151C">
      <w:r>
        <w:t>No</w:t>
      </w:r>
    </w:p>
    <w:p w14:paraId="4BDDAEC9" w14:textId="77777777" w:rsidR="00E21FFE" w:rsidRDefault="00E21FFE"/>
    <w:p w14:paraId="12873887" w14:textId="77777777" w:rsidR="00E21FFE" w:rsidRDefault="00E21FFE"/>
    <w:p w14:paraId="68904EE9" w14:textId="77777777" w:rsidR="00E21FFE" w:rsidRDefault="00F65C39">
      <w:r>
        <w:t>Song # / 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6D3152" w14:paraId="65189AE8" w14:textId="77777777" w:rsidTr="006D3152">
        <w:tc>
          <w:tcPr>
            <w:tcW w:w="4428" w:type="dxa"/>
          </w:tcPr>
          <w:p w14:paraId="03301F82" w14:textId="77777777" w:rsidR="006D3152" w:rsidRDefault="00662C43">
            <w:r>
              <w:t>1</w:t>
            </w:r>
          </w:p>
        </w:tc>
        <w:tc>
          <w:tcPr>
            <w:tcW w:w="4428" w:type="dxa"/>
          </w:tcPr>
          <w:p w14:paraId="6835700D" w14:textId="23EB03C4" w:rsidR="006D3152" w:rsidRDefault="00FB722F">
            <w:r>
              <w:t xml:space="preserve">6 – At first, liked the guitar, but it didn’t get excited.  Stayed boring.  Same with voice – didn’t dive into the music, nothing new came.  </w:t>
            </w:r>
            <w:r w:rsidR="004227C0">
              <w:t xml:space="preserve">Wished that the song changed </w:t>
            </w:r>
            <w:r w:rsidR="004B424C">
              <w:t>more</w:t>
            </w:r>
            <w:r w:rsidR="002511F5">
              <w:t xml:space="preserve">.  </w:t>
            </w:r>
            <w:r w:rsidR="004264B3">
              <w:t>Originally was an 8, but changed to a 6</w:t>
            </w:r>
            <w:r w:rsidR="00E036A9">
              <w:t>.  Make this a 5</w:t>
            </w:r>
          </w:p>
        </w:tc>
      </w:tr>
      <w:tr w:rsidR="006D3152" w14:paraId="4E6BB6D3" w14:textId="77777777" w:rsidTr="006D3152">
        <w:tc>
          <w:tcPr>
            <w:tcW w:w="4428" w:type="dxa"/>
          </w:tcPr>
          <w:p w14:paraId="7BFBB49B" w14:textId="77777777" w:rsidR="006D3152" w:rsidRDefault="006D3152"/>
          <w:p w14:paraId="024CA7F5" w14:textId="77777777" w:rsidR="00662C43" w:rsidRDefault="00662C43">
            <w:r>
              <w:t>2</w:t>
            </w:r>
          </w:p>
        </w:tc>
        <w:tc>
          <w:tcPr>
            <w:tcW w:w="4428" w:type="dxa"/>
          </w:tcPr>
          <w:p w14:paraId="51D4090A" w14:textId="389F46E0" w:rsidR="008D1126" w:rsidRDefault="00E036A9" w:rsidP="00B26A60">
            <w:r>
              <w:t xml:space="preserve">7 – could be a movie song, background.  A little more up and down, but not strong/interesting enough to leave a lasting impression.  </w:t>
            </w:r>
          </w:p>
        </w:tc>
      </w:tr>
      <w:tr w:rsidR="006D3152" w14:paraId="2A23AA4C" w14:textId="77777777" w:rsidTr="006D3152">
        <w:tc>
          <w:tcPr>
            <w:tcW w:w="4428" w:type="dxa"/>
          </w:tcPr>
          <w:p w14:paraId="1551A69B" w14:textId="77777777" w:rsidR="006D3152" w:rsidRDefault="00662C43">
            <w:r>
              <w:t>3</w:t>
            </w:r>
          </w:p>
        </w:tc>
        <w:tc>
          <w:tcPr>
            <w:tcW w:w="4428" w:type="dxa"/>
          </w:tcPr>
          <w:p w14:paraId="787135A3" w14:textId="6514077D" w:rsidR="001639B8" w:rsidRDefault="008C2F7B">
            <w:r>
              <w:t>9 – Voice was very soothing, instantly connected to the song.  Reminded of Taylor Swift song – sounded like a nice story.  ESL –</w:t>
            </w:r>
            <w:r w:rsidR="00555626">
              <w:t xml:space="preserve"> too much work to</w:t>
            </w:r>
            <w:r>
              <w:t xml:space="preserve"> really listen to lyrics, but enjoyed how the song was presented</w:t>
            </w:r>
            <w:r w:rsidR="002F1C83">
              <w:t>.  Enjoyed the feeling while listening to the narrative</w:t>
            </w:r>
            <w:r w:rsidR="004B3C37">
              <w:t xml:space="preserve">.  </w:t>
            </w:r>
            <w:r w:rsidR="001351DF">
              <w:t>Identified with the music</w:t>
            </w:r>
            <w:r w:rsidR="003A03F1">
              <w:t>.  Liked the beat</w:t>
            </w:r>
            <w:r w:rsidR="00705D7B">
              <w:t xml:space="preserve"> – would remember if </w:t>
            </w:r>
            <w:r w:rsidR="00AA6FA2">
              <w:t>on the radio</w:t>
            </w:r>
          </w:p>
        </w:tc>
      </w:tr>
      <w:tr w:rsidR="00435955" w14:paraId="19EF008A" w14:textId="77777777" w:rsidTr="006D3152">
        <w:tc>
          <w:tcPr>
            <w:tcW w:w="4428" w:type="dxa"/>
          </w:tcPr>
          <w:p w14:paraId="3548F7A8" w14:textId="77777777" w:rsidR="00435955" w:rsidRDefault="00435955">
            <w:r>
              <w:t>4</w:t>
            </w:r>
          </w:p>
        </w:tc>
        <w:tc>
          <w:tcPr>
            <w:tcW w:w="4428" w:type="dxa"/>
          </w:tcPr>
          <w:p w14:paraId="0FD0D1DE" w14:textId="77777777" w:rsidR="00435955" w:rsidRDefault="009D6826">
            <w:r>
              <w:t>Is listening to lyrics</w:t>
            </w:r>
            <w:r w:rsidR="001639B8">
              <w:t xml:space="preserve"> –</w:t>
            </w:r>
            <w:r w:rsidR="007178C6">
              <w:t xml:space="preserve"> reminds of Christmas – but good feeling didn’t last</w:t>
            </w:r>
            <w:r w:rsidR="006D2328">
              <w:t>.  Too slow</w:t>
            </w:r>
            <w:r w:rsidR="00720734">
              <w:t>, perhaps would have liked in different mood</w:t>
            </w:r>
            <w:r w:rsidR="003155C2">
              <w:t xml:space="preserve">.  </w:t>
            </w:r>
            <w:r w:rsidR="00C441ED">
              <w:t>Liked the feel in the beginning</w:t>
            </w:r>
          </w:p>
          <w:p w14:paraId="590FD889" w14:textId="77777777" w:rsidR="00B27AF0" w:rsidRDefault="00B27AF0"/>
          <w:p w14:paraId="4B51BDE6" w14:textId="4FF2E406" w:rsidR="00B27AF0" w:rsidRDefault="00B27AF0">
            <w:r>
              <w:t>Rerate - 7</w:t>
            </w:r>
          </w:p>
        </w:tc>
      </w:tr>
      <w:tr w:rsidR="00435955" w14:paraId="3727B834" w14:textId="77777777" w:rsidTr="006D3152">
        <w:tc>
          <w:tcPr>
            <w:tcW w:w="4428" w:type="dxa"/>
          </w:tcPr>
          <w:p w14:paraId="00F47BC3" w14:textId="77777777" w:rsidR="00435955" w:rsidRDefault="00435955">
            <w:r>
              <w:t xml:space="preserve"> 5</w:t>
            </w:r>
          </w:p>
        </w:tc>
        <w:tc>
          <w:tcPr>
            <w:tcW w:w="4428" w:type="dxa"/>
          </w:tcPr>
          <w:p w14:paraId="3E3CA236" w14:textId="1416C91F" w:rsidR="00435955" w:rsidRDefault="008C7DA8">
            <w:r>
              <w:t xml:space="preserve">Not feeling it – felt like a country song with a guy telling a story, but the music </w:t>
            </w:r>
            <w:r>
              <w:lastRenderedPageBreak/>
              <w:t>didn’t capture the story</w:t>
            </w:r>
            <w:r w:rsidR="00FC0529">
              <w:t xml:space="preserve">.  </w:t>
            </w:r>
            <w:r w:rsidR="00E151F2">
              <w:t>Words didn’t match music</w:t>
            </w:r>
            <w:r w:rsidR="0016656D">
              <w:t>.  Wouldn’t listen to again</w:t>
            </w:r>
          </w:p>
        </w:tc>
      </w:tr>
      <w:tr w:rsidR="00435955" w14:paraId="46CF620C" w14:textId="77777777" w:rsidTr="006D3152">
        <w:tc>
          <w:tcPr>
            <w:tcW w:w="4428" w:type="dxa"/>
          </w:tcPr>
          <w:p w14:paraId="09D265E1" w14:textId="77777777" w:rsidR="00435955" w:rsidRDefault="00435955">
            <w:r>
              <w:lastRenderedPageBreak/>
              <w:t>6</w:t>
            </w:r>
          </w:p>
        </w:tc>
        <w:tc>
          <w:tcPr>
            <w:tcW w:w="4428" w:type="dxa"/>
          </w:tcPr>
          <w:p w14:paraId="679B2B0C" w14:textId="34073F2D" w:rsidR="00435955" w:rsidRDefault="00AF6121">
            <w:r>
              <w:t>Same reason as Taylor Swift esque song – drew her into song immediately.  Felt like she was part fo the song</w:t>
            </w:r>
            <w:r w:rsidR="00E02888">
              <w:t xml:space="preserve">.  Music was not just background – it was part of song, and worked well with lyrics.  Really liked the guy’s attractive voice </w:t>
            </w:r>
          </w:p>
        </w:tc>
      </w:tr>
      <w:tr w:rsidR="00435955" w14:paraId="09170BAA" w14:textId="77777777" w:rsidTr="006D3152">
        <w:tc>
          <w:tcPr>
            <w:tcW w:w="4428" w:type="dxa"/>
          </w:tcPr>
          <w:p w14:paraId="1CF13569" w14:textId="77777777" w:rsidR="00435955" w:rsidRDefault="00435955">
            <w:r>
              <w:t>7</w:t>
            </w:r>
          </w:p>
        </w:tc>
        <w:tc>
          <w:tcPr>
            <w:tcW w:w="4428" w:type="dxa"/>
          </w:tcPr>
          <w:p w14:paraId="6C9AC8D2" w14:textId="0E999A77" w:rsidR="00435955" w:rsidRDefault="00062877">
            <w:r>
              <w:t xml:space="preserve">Let It Be: sounds familiar, liked it because it felt familiar.  </w:t>
            </w:r>
            <w:r w:rsidR="006F7CA3">
              <w:t>Drew her to want to continue listening</w:t>
            </w:r>
            <w:r w:rsidR="003C5909">
              <w:t xml:space="preserve"> </w:t>
            </w:r>
            <w:r w:rsidR="005312EA">
              <w:t>–</w:t>
            </w:r>
            <w:r w:rsidR="003C5909">
              <w:t xml:space="preserve"> </w:t>
            </w:r>
            <w:r w:rsidR="005312EA">
              <w:t xml:space="preserve">liked how the singer sang Let It Be – changed the melody </w:t>
            </w:r>
            <w:r w:rsidR="0039086B">
              <w:t>and range of notes for the chorus</w:t>
            </w:r>
          </w:p>
        </w:tc>
      </w:tr>
      <w:tr w:rsidR="00435955" w14:paraId="1E449F96" w14:textId="77777777" w:rsidTr="006D3152">
        <w:tc>
          <w:tcPr>
            <w:tcW w:w="4428" w:type="dxa"/>
          </w:tcPr>
          <w:p w14:paraId="54273779" w14:textId="77777777" w:rsidR="00435955" w:rsidRDefault="00435955">
            <w:r>
              <w:t>8</w:t>
            </w:r>
          </w:p>
        </w:tc>
        <w:tc>
          <w:tcPr>
            <w:tcW w:w="4428" w:type="dxa"/>
          </w:tcPr>
          <w:p w14:paraId="7F87F811" w14:textId="3610108F" w:rsidR="00435955" w:rsidRDefault="00B33980">
            <w:r>
              <w:t>Feels like home (note: basically the 4 chord song)</w:t>
            </w:r>
            <w:r w:rsidR="00CA0AAB">
              <w:t xml:space="preserve">. </w:t>
            </w:r>
            <w:r w:rsidR="00AE3E5E">
              <w:t xml:space="preserve"> Felt like the kind of song </w:t>
            </w:r>
            <w:r w:rsidR="00547760">
              <w:t>while driving at sunset, or that would play at a restaurant</w:t>
            </w:r>
            <w:r w:rsidR="00331E7D">
              <w:t xml:space="preserve">. Home – the way the song </w:t>
            </w:r>
            <w:r w:rsidR="009D0B2F">
              <w:t>moved, was constructed</w:t>
            </w:r>
            <w:r w:rsidR="002A5C13">
              <w:t xml:space="preserve">.  </w:t>
            </w:r>
            <w:r w:rsidR="002808C4">
              <w:t>Liked the relaxing tone of the singer</w:t>
            </w:r>
            <w:r w:rsidR="0020342F">
              <w:t>.</w:t>
            </w:r>
            <w:r w:rsidR="00CA0AAB">
              <w:t xml:space="preserve"> </w:t>
            </w:r>
            <w:r w:rsidR="00B71840">
              <w:t>Not a 10 – not generally their type of music</w:t>
            </w:r>
            <w:r w:rsidR="00664C16">
              <w:t xml:space="preserve">, but still </w:t>
            </w:r>
            <w:r w:rsidR="00C412FF">
              <w:t xml:space="preserve">enjoyed the </w:t>
            </w:r>
            <w:r w:rsidR="00F86445">
              <w:t>song.</w:t>
            </w:r>
          </w:p>
        </w:tc>
      </w:tr>
      <w:tr w:rsidR="00435955" w14:paraId="31159669" w14:textId="77777777" w:rsidTr="006D3152">
        <w:tc>
          <w:tcPr>
            <w:tcW w:w="4428" w:type="dxa"/>
          </w:tcPr>
          <w:p w14:paraId="49AAF743" w14:textId="77777777" w:rsidR="00435955" w:rsidRDefault="00435955">
            <w:r>
              <w:t>9</w:t>
            </w:r>
          </w:p>
        </w:tc>
        <w:tc>
          <w:tcPr>
            <w:tcW w:w="4428" w:type="dxa"/>
          </w:tcPr>
          <w:p w14:paraId="3EDCA0E7" w14:textId="07310FFC" w:rsidR="00EF2A2B" w:rsidRDefault="007C5F8F" w:rsidP="00C80C77">
            <w:r>
              <w:t xml:space="preserve">Really a 9.5 </w:t>
            </w:r>
            <w:r w:rsidR="00B03CD6">
              <w:t>–</w:t>
            </w:r>
            <w:r>
              <w:t xml:space="preserve"> </w:t>
            </w:r>
            <w:r w:rsidR="00B03CD6">
              <w:t>would have liked it more if it weren’t so predicatble</w:t>
            </w:r>
            <w:r w:rsidR="00B25BF1">
              <w:t xml:space="preserve"> (regarding song structure)</w:t>
            </w:r>
            <w:r w:rsidR="00F65347">
              <w:t xml:space="preserve"> – same 3 parts over and over</w:t>
            </w:r>
            <w:r w:rsidR="00901717">
              <w:t xml:space="preserve">.  </w:t>
            </w:r>
            <w:r w:rsidR="009A34C2">
              <w:t>Liked the chorus, where the voice/song gets more exciting</w:t>
            </w:r>
            <w:r w:rsidR="00D84283">
              <w:t xml:space="preserve"> – reminded of pop music</w:t>
            </w:r>
          </w:p>
        </w:tc>
      </w:tr>
      <w:tr w:rsidR="00435955" w14:paraId="1BB11EBE" w14:textId="77777777" w:rsidTr="006D3152">
        <w:tc>
          <w:tcPr>
            <w:tcW w:w="4428" w:type="dxa"/>
          </w:tcPr>
          <w:p w14:paraId="2438017A" w14:textId="77777777" w:rsidR="00435955" w:rsidRDefault="00435955">
            <w:r>
              <w:t>10</w:t>
            </w:r>
          </w:p>
        </w:tc>
        <w:tc>
          <w:tcPr>
            <w:tcW w:w="4428" w:type="dxa"/>
          </w:tcPr>
          <w:p w14:paraId="139D7C2A" w14:textId="269013AE" w:rsidR="00435955" w:rsidRDefault="008A61B9">
            <w:r>
              <w:t xml:space="preserve">Good background music </w:t>
            </w:r>
            <w:r w:rsidR="00424401">
              <w:t xml:space="preserve">(instrumental) </w:t>
            </w:r>
            <w:r>
              <w:t>– good to go with a movie</w:t>
            </w:r>
            <w:r w:rsidR="00166BEF">
              <w:t xml:space="preserve"> </w:t>
            </w:r>
            <w:r w:rsidR="000D1DA1">
              <w:t>–</w:t>
            </w:r>
            <w:r w:rsidR="00166BEF">
              <w:t xml:space="preserve"> </w:t>
            </w:r>
            <w:r w:rsidR="000D1DA1">
              <w:t>meant to help convey a message with whatever media it’s paired with.  Didn’t like the song on its own though</w:t>
            </w:r>
            <w:r w:rsidR="005F0361">
              <w:t xml:space="preserve">.  </w:t>
            </w:r>
            <w:r w:rsidR="00887BB8">
              <w:t>If there were lyrics, would have liked more</w:t>
            </w:r>
            <w:r w:rsidR="0054343C">
              <w:t>.  Reminds of lion king</w:t>
            </w:r>
          </w:p>
        </w:tc>
      </w:tr>
    </w:tbl>
    <w:p w14:paraId="74F51D70" w14:textId="77777777" w:rsidR="00F82377" w:rsidRDefault="00F82377"/>
    <w:p w14:paraId="21582188" w14:textId="4D0B213E" w:rsidR="0020342F" w:rsidRDefault="00021AE0">
      <w:r>
        <w:t>General Notes:</w:t>
      </w:r>
    </w:p>
    <w:p w14:paraId="3F072243" w14:textId="7C57B146" w:rsidR="0020342F" w:rsidRDefault="0020342F">
      <w:r>
        <w:t>Gravitated toward songs</w:t>
      </w:r>
      <w:r w:rsidR="003C2277">
        <w:t xml:space="preserve"> that reminded her of Taylor Swift </w:t>
      </w:r>
      <w:r w:rsidR="00652DA7">
        <w:t>–</w:t>
      </w:r>
      <w:r w:rsidR="003C2277">
        <w:t xml:space="preserve"> </w:t>
      </w:r>
      <w:r w:rsidR="00652DA7">
        <w:t xml:space="preserve">songs about </w:t>
      </w:r>
      <w:r w:rsidR="00C611DF">
        <w:t>people, and when she felt she could insert herself into the song</w:t>
      </w:r>
      <w:r w:rsidR="00214AE3">
        <w:t>.  Seemed to feel</w:t>
      </w:r>
      <w:r w:rsidR="007C3CCC">
        <w:t xml:space="preserve"> that song structure was very important</w:t>
      </w:r>
      <w:r w:rsidR="006300BD">
        <w:t xml:space="preserve">.  Often liked songs when </w:t>
      </w:r>
      <w:r w:rsidR="005E352A">
        <w:t xml:space="preserve">they reminded her of </w:t>
      </w:r>
      <w:r w:rsidR="005D2CCD">
        <w:t xml:space="preserve">other </w:t>
      </w:r>
      <w:r w:rsidR="00EB432C">
        <w:t>songs/things she likes</w:t>
      </w:r>
      <w:bookmarkStart w:id="0" w:name="_GoBack"/>
      <w:bookmarkEnd w:id="0"/>
    </w:p>
    <w:p w14:paraId="4A90F769" w14:textId="77777777" w:rsidR="005B0B65" w:rsidRDefault="005B0B65"/>
    <w:sectPr w:rsidR="005B0B65" w:rsidSect="00A076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0EE"/>
    <w:rsid w:val="00003E37"/>
    <w:rsid w:val="00021AE0"/>
    <w:rsid w:val="00062877"/>
    <w:rsid w:val="00090898"/>
    <w:rsid w:val="000A58DA"/>
    <w:rsid w:val="000D1DA1"/>
    <w:rsid w:val="001351DF"/>
    <w:rsid w:val="00151718"/>
    <w:rsid w:val="00162F6A"/>
    <w:rsid w:val="001639B8"/>
    <w:rsid w:val="0016656D"/>
    <w:rsid w:val="0016680A"/>
    <w:rsid w:val="00166BEF"/>
    <w:rsid w:val="001A085C"/>
    <w:rsid w:val="001A1CD3"/>
    <w:rsid w:val="001A20EE"/>
    <w:rsid w:val="001B4EFA"/>
    <w:rsid w:val="001C49D4"/>
    <w:rsid w:val="001D54D6"/>
    <w:rsid w:val="001E1BBA"/>
    <w:rsid w:val="0020342F"/>
    <w:rsid w:val="00214AE3"/>
    <w:rsid w:val="00223AAA"/>
    <w:rsid w:val="002271AF"/>
    <w:rsid w:val="002511F5"/>
    <w:rsid w:val="00263AF8"/>
    <w:rsid w:val="002808C4"/>
    <w:rsid w:val="00295CE7"/>
    <w:rsid w:val="002A5C13"/>
    <w:rsid w:val="002D1E22"/>
    <w:rsid w:val="002E78E4"/>
    <w:rsid w:val="002F1C83"/>
    <w:rsid w:val="003155C2"/>
    <w:rsid w:val="00331E7D"/>
    <w:rsid w:val="00333174"/>
    <w:rsid w:val="00376677"/>
    <w:rsid w:val="00386F73"/>
    <w:rsid w:val="0039086B"/>
    <w:rsid w:val="00394DB9"/>
    <w:rsid w:val="003A03F1"/>
    <w:rsid w:val="003C2277"/>
    <w:rsid w:val="003C5909"/>
    <w:rsid w:val="004227C0"/>
    <w:rsid w:val="00424401"/>
    <w:rsid w:val="004264B3"/>
    <w:rsid w:val="00435955"/>
    <w:rsid w:val="004B3C37"/>
    <w:rsid w:val="004B416D"/>
    <w:rsid w:val="004B424C"/>
    <w:rsid w:val="004B510F"/>
    <w:rsid w:val="00515FA7"/>
    <w:rsid w:val="00526BCE"/>
    <w:rsid w:val="005312EA"/>
    <w:rsid w:val="0053451D"/>
    <w:rsid w:val="0054343C"/>
    <w:rsid w:val="005439DA"/>
    <w:rsid w:val="00547760"/>
    <w:rsid w:val="00555626"/>
    <w:rsid w:val="005769E9"/>
    <w:rsid w:val="00577553"/>
    <w:rsid w:val="005B0B65"/>
    <w:rsid w:val="005C10A3"/>
    <w:rsid w:val="005D2CCD"/>
    <w:rsid w:val="005E352A"/>
    <w:rsid w:val="005E6930"/>
    <w:rsid w:val="005F0361"/>
    <w:rsid w:val="006125EE"/>
    <w:rsid w:val="006300BD"/>
    <w:rsid w:val="00652DA7"/>
    <w:rsid w:val="00662C43"/>
    <w:rsid w:val="00664C16"/>
    <w:rsid w:val="006C0303"/>
    <w:rsid w:val="006C4CDD"/>
    <w:rsid w:val="006D2328"/>
    <w:rsid w:val="006D3152"/>
    <w:rsid w:val="006D5542"/>
    <w:rsid w:val="006F7CA3"/>
    <w:rsid w:val="00705D7B"/>
    <w:rsid w:val="007178C6"/>
    <w:rsid w:val="00720734"/>
    <w:rsid w:val="00737B61"/>
    <w:rsid w:val="00767734"/>
    <w:rsid w:val="00791E6E"/>
    <w:rsid w:val="007C3CCC"/>
    <w:rsid w:val="007C5F8F"/>
    <w:rsid w:val="007C6108"/>
    <w:rsid w:val="007D644F"/>
    <w:rsid w:val="00823041"/>
    <w:rsid w:val="0084151C"/>
    <w:rsid w:val="00861774"/>
    <w:rsid w:val="00887BB8"/>
    <w:rsid w:val="008957E0"/>
    <w:rsid w:val="008A61B9"/>
    <w:rsid w:val="008C2F7B"/>
    <w:rsid w:val="008C7DA8"/>
    <w:rsid w:val="008D1126"/>
    <w:rsid w:val="008E0C03"/>
    <w:rsid w:val="008E7518"/>
    <w:rsid w:val="00901717"/>
    <w:rsid w:val="009045B1"/>
    <w:rsid w:val="00961916"/>
    <w:rsid w:val="009A34C2"/>
    <w:rsid w:val="009B41BA"/>
    <w:rsid w:val="009D0B2F"/>
    <w:rsid w:val="009D6826"/>
    <w:rsid w:val="00A0768A"/>
    <w:rsid w:val="00A44A3F"/>
    <w:rsid w:val="00A555E9"/>
    <w:rsid w:val="00A748A5"/>
    <w:rsid w:val="00A91CEB"/>
    <w:rsid w:val="00A91E02"/>
    <w:rsid w:val="00AA6FA2"/>
    <w:rsid w:val="00AE3E5E"/>
    <w:rsid w:val="00AE7B5A"/>
    <w:rsid w:val="00AF5262"/>
    <w:rsid w:val="00AF6121"/>
    <w:rsid w:val="00B03CD6"/>
    <w:rsid w:val="00B078DE"/>
    <w:rsid w:val="00B114A8"/>
    <w:rsid w:val="00B25BF1"/>
    <w:rsid w:val="00B26A60"/>
    <w:rsid w:val="00B27AF0"/>
    <w:rsid w:val="00B31152"/>
    <w:rsid w:val="00B33980"/>
    <w:rsid w:val="00B56473"/>
    <w:rsid w:val="00B71840"/>
    <w:rsid w:val="00BA64EC"/>
    <w:rsid w:val="00BB3BCC"/>
    <w:rsid w:val="00BE4E2F"/>
    <w:rsid w:val="00C32BD7"/>
    <w:rsid w:val="00C412FF"/>
    <w:rsid w:val="00C441ED"/>
    <w:rsid w:val="00C611DF"/>
    <w:rsid w:val="00C614F8"/>
    <w:rsid w:val="00C6656D"/>
    <w:rsid w:val="00C8046D"/>
    <w:rsid w:val="00C80C77"/>
    <w:rsid w:val="00CA0AAB"/>
    <w:rsid w:val="00CA5C09"/>
    <w:rsid w:val="00CB0C30"/>
    <w:rsid w:val="00CC33AC"/>
    <w:rsid w:val="00CD2B5D"/>
    <w:rsid w:val="00D05675"/>
    <w:rsid w:val="00D10AFD"/>
    <w:rsid w:val="00D14E19"/>
    <w:rsid w:val="00D25409"/>
    <w:rsid w:val="00D5765F"/>
    <w:rsid w:val="00D609D7"/>
    <w:rsid w:val="00D84283"/>
    <w:rsid w:val="00D95388"/>
    <w:rsid w:val="00DC4704"/>
    <w:rsid w:val="00DE0683"/>
    <w:rsid w:val="00DF2000"/>
    <w:rsid w:val="00E02888"/>
    <w:rsid w:val="00E036A9"/>
    <w:rsid w:val="00E151F2"/>
    <w:rsid w:val="00E21FFE"/>
    <w:rsid w:val="00E34D09"/>
    <w:rsid w:val="00E57FAE"/>
    <w:rsid w:val="00E83CC1"/>
    <w:rsid w:val="00EB304B"/>
    <w:rsid w:val="00EB432C"/>
    <w:rsid w:val="00EF2A2B"/>
    <w:rsid w:val="00F055F9"/>
    <w:rsid w:val="00F0561B"/>
    <w:rsid w:val="00F42F15"/>
    <w:rsid w:val="00F65347"/>
    <w:rsid w:val="00F65C39"/>
    <w:rsid w:val="00F82377"/>
    <w:rsid w:val="00F86445"/>
    <w:rsid w:val="00FA70AC"/>
    <w:rsid w:val="00FA758A"/>
    <w:rsid w:val="00FB722F"/>
    <w:rsid w:val="00FC0529"/>
    <w:rsid w:val="00FF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979C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31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31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GregoryK's%20Macbook%20Pro:Users:GregoryK:Library:Application%20Support:Microsoft:Office:User%20Templates:My%20Templates:notes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notes_template.dotx</Template>
  <TotalTime>25</TotalTime>
  <Pages>2</Pages>
  <Words>424</Words>
  <Characters>2417</Characters>
  <Application>Microsoft Macintosh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Krupit</dc:creator>
  <cp:keywords/>
  <dc:description/>
  <cp:lastModifiedBy>Greg Krupit</cp:lastModifiedBy>
  <cp:revision>114</cp:revision>
  <dcterms:created xsi:type="dcterms:W3CDTF">2017-03-21T23:54:00Z</dcterms:created>
  <dcterms:modified xsi:type="dcterms:W3CDTF">2017-03-22T00:38:00Z</dcterms:modified>
</cp:coreProperties>
</file>