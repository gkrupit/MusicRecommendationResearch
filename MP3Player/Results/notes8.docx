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2B7B9" w14:textId="77777777" w:rsidR="00223AAA" w:rsidRDefault="00C810B5">
      <w:r>
        <w:t xml:space="preserve">Experiment 8 </w:t>
      </w:r>
    </w:p>
    <w:p w14:paraId="1EAEFFF6" w14:textId="77777777" w:rsidR="00E21FFE" w:rsidRDefault="00C810B5">
      <w:r>
        <w:t>Computer Science</w:t>
      </w:r>
      <w:r w:rsidR="00E83CC1">
        <w:t>, Senior</w:t>
      </w:r>
    </w:p>
    <w:p w14:paraId="3A9E4C58" w14:textId="77777777" w:rsidR="00E21FFE" w:rsidRDefault="00E21FFE"/>
    <w:p w14:paraId="65E3ACD9" w14:textId="77777777" w:rsidR="00A555E9" w:rsidRDefault="00A555E9">
      <w:r>
        <w:t>Do you play music?</w:t>
      </w:r>
    </w:p>
    <w:p w14:paraId="6A6AFBB6" w14:textId="77777777" w:rsidR="00A555E9" w:rsidRDefault="00C810B5">
      <w:r>
        <w:t>Yes – Guitar, sing, bass.  Background in music theory, chord progressions, writing song</w:t>
      </w:r>
    </w:p>
    <w:p w14:paraId="25477120" w14:textId="77777777" w:rsidR="00C810B5" w:rsidRDefault="00C810B5"/>
    <w:p w14:paraId="40CBA3B4" w14:textId="77777777" w:rsidR="00B114A8" w:rsidRDefault="00B114A8">
      <w:r>
        <w:t>Do you like music?</w:t>
      </w:r>
    </w:p>
    <w:p w14:paraId="79DFA452" w14:textId="41B32FA2" w:rsidR="00981385" w:rsidRDefault="00703588">
      <w:r>
        <w:t>Yes</w:t>
      </w:r>
      <w:r w:rsidR="00D5633A">
        <w:t xml:space="preserve"> </w:t>
      </w:r>
      <w:r w:rsidR="00597A11">
        <w:t>–</w:t>
      </w:r>
      <w:r w:rsidR="00D5633A">
        <w:t xml:space="preserve"> </w:t>
      </w:r>
      <w:r w:rsidR="00597A11">
        <w:t xml:space="preserve">Originality, emotion, </w:t>
      </w:r>
      <w:r w:rsidR="00077D64">
        <w:t>technicality</w:t>
      </w:r>
    </w:p>
    <w:p w14:paraId="5F540A61" w14:textId="77777777" w:rsidR="000A58DA" w:rsidRDefault="000A58DA"/>
    <w:p w14:paraId="361F0AD9" w14:textId="77777777" w:rsidR="00E21FFE" w:rsidRDefault="00E21FFE">
      <w:r>
        <w:t>When you listen to music, what do you listen to the most?</w:t>
      </w:r>
    </w:p>
    <w:p w14:paraId="5A220CA3" w14:textId="4E305B98" w:rsidR="00184528" w:rsidRDefault="004772EE">
      <w:r>
        <w:t>Instrumentation</w:t>
      </w:r>
      <w:r w:rsidR="00396ED4">
        <w:t xml:space="preserve">, </w:t>
      </w:r>
      <w:r w:rsidR="00FC661B">
        <w:t>(</w:t>
      </w:r>
      <w:r w:rsidR="00532A66">
        <w:t>and</w:t>
      </w:r>
      <w:r w:rsidR="002528B1">
        <w:t xml:space="preserve"> lyrics</w:t>
      </w:r>
      <w:r w:rsidR="00FC661B">
        <w:t>, but not as much lyrics)</w:t>
      </w:r>
    </w:p>
    <w:p w14:paraId="5FEFF7FA" w14:textId="77777777" w:rsidR="00B26A60" w:rsidRDefault="00B26A60"/>
    <w:p w14:paraId="14092729" w14:textId="77777777" w:rsidR="004B510F" w:rsidRDefault="00662C43">
      <w:r>
        <w:t>Are you good at remembering lyrics?</w:t>
      </w:r>
    </w:p>
    <w:p w14:paraId="6DACB6B2" w14:textId="594597CB" w:rsidR="001A0E9A" w:rsidRDefault="00132847">
      <w:r>
        <w:t>Yes</w:t>
      </w:r>
    </w:p>
    <w:p w14:paraId="3E30149B" w14:textId="77777777" w:rsidR="00E21FFE" w:rsidRDefault="00E21FFE"/>
    <w:p w14:paraId="55934770" w14:textId="77777777" w:rsidR="00E21FFE" w:rsidRDefault="00E21FFE"/>
    <w:p w14:paraId="0E287852" w14:textId="77777777" w:rsidR="00E21FFE" w:rsidRDefault="00F65C39">
      <w:r>
        <w:t>Song # /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D3152" w14:paraId="27BAF470" w14:textId="77777777" w:rsidTr="006D3152">
        <w:tc>
          <w:tcPr>
            <w:tcW w:w="4428" w:type="dxa"/>
          </w:tcPr>
          <w:p w14:paraId="419C9318" w14:textId="77777777" w:rsidR="006D3152" w:rsidRDefault="00662C43">
            <w:r>
              <w:t>1</w:t>
            </w:r>
          </w:p>
        </w:tc>
        <w:tc>
          <w:tcPr>
            <w:tcW w:w="4428" w:type="dxa"/>
          </w:tcPr>
          <w:p w14:paraId="2EC3C720" w14:textId="68D3B2DA" w:rsidR="006D3152" w:rsidRDefault="00F260D8">
            <w:r>
              <w:t>Chor</w:t>
            </w:r>
            <w:r w:rsidR="00534FCE">
              <w:t>u</w:t>
            </w:r>
            <w:r>
              <w:t>s wasn’t coming</w:t>
            </w:r>
            <w:r w:rsidR="002E0A5B">
              <w:t>, got impatient</w:t>
            </w:r>
          </w:p>
        </w:tc>
      </w:tr>
      <w:tr w:rsidR="006D3152" w14:paraId="185F1769" w14:textId="77777777" w:rsidTr="006D3152">
        <w:tc>
          <w:tcPr>
            <w:tcW w:w="4428" w:type="dxa"/>
          </w:tcPr>
          <w:p w14:paraId="4A40300C" w14:textId="77777777" w:rsidR="006D3152" w:rsidRDefault="006D3152"/>
          <w:p w14:paraId="1B802184" w14:textId="77777777" w:rsidR="00662C43" w:rsidRDefault="00662C43">
            <w:r>
              <w:t>2</w:t>
            </w:r>
          </w:p>
        </w:tc>
        <w:tc>
          <w:tcPr>
            <w:tcW w:w="4428" w:type="dxa"/>
          </w:tcPr>
          <w:p w14:paraId="1D9280AC" w14:textId="11209A48" w:rsidR="008D1126" w:rsidRDefault="00D54307" w:rsidP="00B26A60">
            <w:r>
              <w:t>Didn’t like the voice,choice of sounds – timbre of “instruments”, started out promising</w:t>
            </w:r>
          </w:p>
        </w:tc>
      </w:tr>
      <w:tr w:rsidR="006D3152" w14:paraId="21396D18" w14:textId="77777777" w:rsidTr="006D3152">
        <w:tc>
          <w:tcPr>
            <w:tcW w:w="4428" w:type="dxa"/>
          </w:tcPr>
          <w:p w14:paraId="1311D138" w14:textId="77777777" w:rsidR="006D3152" w:rsidRDefault="00662C43">
            <w:r>
              <w:t>3</w:t>
            </w:r>
          </w:p>
        </w:tc>
        <w:tc>
          <w:tcPr>
            <w:tcW w:w="4428" w:type="dxa"/>
          </w:tcPr>
          <w:p w14:paraId="2D93FC0E" w14:textId="36A1268F" w:rsidR="006D3152" w:rsidRDefault="00525F56">
            <w:r>
              <w:t>Very lowkey, had a lot of emotion</w:t>
            </w:r>
          </w:p>
        </w:tc>
      </w:tr>
      <w:tr w:rsidR="00435955" w14:paraId="0FDA4DF9" w14:textId="77777777" w:rsidTr="006D3152">
        <w:tc>
          <w:tcPr>
            <w:tcW w:w="4428" w:type="dxa"/>
          </w:tcPr>
          <w:p w14:paraId="331AFA8D" w14:textId="77777777" w:rsidR="00435955" w:rsidRDefault="00435955">
            <w:r>
              <w:t>4</w:t>
            </w:r>
          </w:p>
        </w:tc>
        <w:tc>
          <w:tcPr>
            <w:tcW w:w="4428" w:type="dxa"/>
          </w:tcPr>
          <w:p w14:paraId="2D0ABBFB" w14:textId="5A29D57E" w:rsidR="00435955" w:rsidRDefault="00F9324E">
            <w:r>
              <w:t>Seemed pretty generic, lyrics were akin to unoriginal.</w:t>
            </w:r>
            <w:r w:rsidR="00C66BEB">
              <w:t xml:space="preserve">  </w:t>
            </w:r>
            <w:r w:rsidR="00A039A4">
              <w:t>Liked the instrumentation, but wasn’t enough to keep listening</w:t>
            </w:r>
            <w:r w:rsidR="00043FD7">
              <w:t xml:space="preserve"> (piano mixed with the strings was good)</w:t>
            </w:r>
          </w:p>
        </w:tc>
      </w:tr>
      <w:tr w:rsidR="00435955" w14:paraId="016758A2" w14:textId="77777777" w:rsidTr="006D3152">
        <w:tc>
          <w:tcPr>
            <w:tcW w:w="4428" w:type="dxa"/>
          </w:tcPr>
          <w:p w14:paraId="44EE0F5D" w14:textId="77777777" w:rsidR="00435955" w:rsidRDefault="00435955">
            <w:r>
              <w:t xml:space="preserve"> 5</w:t>
            </w:r>
          </w:p>
        </w:tc>
        <w:tc>
          <w:tcPr>
            <w:tcW w:w="4428" w:type="dxa"/>
          </w:tcPr>
          <w:p w14:paraId="7BD04EAE" w14:textId="1337F7BB" w:rsidR="00435955" w:rsidRDefault="00C07CB5">
            <w:r>
              <w:t>Liked the folksy aspects, but didn’t like the lyrics</w:t>
            </w:r>
          </w:p>
        </w:tc>
      </w:tr>
      <w:tr w:rsidR="00435955" w14:paraId="0D6B62AF" w14:textId="77777777" w:rsidTr="006D3152">
        <w:tc>
          <w:tcPr>
            <w:tcW w:w="4428" w:type="dxa"/>
          </w:tcPr>
          <w:p w14:paraId="74BFF638" w14:textId="77777777" w:rsidR="00435955" w:rsidRDefault="00435955">
            <w:r>
              <w:t>6</w:t>
            </w:r>
          </w:p>
        </w:tc>
        <w:tc>
          <w:tcPr>
            <w:tcW w:w="4428" w:type="dxa"/>
          </w:tcPr>
          <w:p w14:paraId="0355CB78" w14:textId="5EFA1050" w:rsidR="00435955" w:rsidRDefault="00C028D7">
            <w:r>
              <w:t>Really liked instrumentation, used his voice well regarding instrumentation</w:t>
            </w:r>
            <w:r w:rsidR="007E78E9">
              <w:t>.  Good voice, but the lyrics were only alrjght</w:t>
            </w:r>
          </w:p>
        </w:tc>
      </w:tr>
      <w:tr w:rsidR="00435955" w14:paraId="22CAD335" w14:textId="77777777" w:rsidTr="006D3152">
        <w:tc>
          <w:tcPr>
            <w:tcW w:w="4428" w:type="dxa"/>
          </w:tcPr>
          <w:p w14:paraId="6BB58DDE" w14:textId="77777777" w:rsidR="00435955" w:rsidRDefault="00435955">
            <w:r>
              <w:t>7</w:t>
            </w:r>
          </w:p>
        </w:tc>
        <w:tc>
          <w:tcPr>
            <w:tcW w:w="4428" w:type="dxa"/>
          </w:tcPr>
          <w:p w14:paraId="2F1063A1" w14:textId="58A7A45E" w:rsidR="00435955" w:rsidRDefault="0039266C">
            <w:r>
              <w:t>Liked his voice and guitar, but percussion instruments were weird</w:t>
            </w:r>
          </w:p>
        </w:tc>
      </w:tr>
      <w:tr w:rsidR="00435955" w14:paraId="3B13A0BB" w14:textId="77777777" w:rsidTr="006D3152">
        <w:tc>
          <w:tcPr>
            <w:tcW w:w="4428" w:type="dxa"/>
          </w:tcPr>
          <w:p w14:paraId="5A15692D" w14:textId="77777777" w:rsidR="00435955" w:rsidRDefault="00435955">
            <w:r>
              <w:t>8</w:t>
            </w:r>
          </w:p>
        </w:tc>
        <w:tc>
          <w:tcPr>
            <w:tcW w:w="4428" w:type="dxa"/>
          </w:tcPr>
          <w:p w14:paraId="0270C3C9" w14:textId="5A7C06AB" w:rsidR="00435955" w:rsidRDefault="00EB7340">
            <w:r>
              <w:t>Bopped head to music</w:t>
            </w:r>
            <w:r w:rsidR="003A21EC">
              <w:t xml:space="preserve"> – technicality, chorus was excellent (bumped up from 7).  Why not a 10: not really the style of music he goes for, a little too rock and roll</w:t>
            </w:r>
          </w:p>
        </w:tc>
      </w:tr>
      <w:tr w:rsidR="00435955" w14:paraId="033993BC" w14:textId="77777777" w:rsidTr="006D3152">
        <w:tc>
          <w:tcPr>
            <w:tcW w:w="4428" w:type="dxa"/>
          </w:tcPr>
          <w:p w14:paraId="7B09EDF0" w14:textId="77777777" w:rsidR="00435955" w:rsidRDefault="00435955">
            <w:r>
              <w:t>9</w:t>
            </w:r>
          </w:p>
        </w:tc>
        <w:tc>
          <w:tcPr>
            <w:tcW w:w="4428" w:type="dxa"/>
          </w:tcPr>
          <w:p w14:paraId="46FA1662" w14:textId="644C7CCE" w:rsidR="00EF2A2B" w:rsidRDefault="000A37E8" w:rsidP="00C80C77">
            <w:r>
              <w:t>Really liked the instruments – recording sounded almost live, liked the space of it.  Vocals were a little strange, would take getting used to</w:t>
            </w:r>
          </w:p>
        </w:tc>
      </w:tr>
      <w:tr w:rsidR="00435955" w14:paraId="6323A110" w14:textId="77777777" w:rsidTr="006D3152">
        <w:tc>
          <w:tcPr>
            <w:tcW w:w="4428" w:type="dxa"/>
          </w:tcPr>
          <w:p w14:paraId="52E53683" w14:textId="77777777" w:rsidR="00435955" w:rsidRDefault="00435955">
            <w:r>
              <w:t>10</w:t>
            </w:r>
          </w:p>
        </w:tc>
        <w:tc>
          <w:tcPr>
            <w:tcW w:w="4428" w:type="dxa"/>
          </w:tcPr>
          <w:p w14:paraId="3E6927AB" w14:textId="446AB825" w:rsidR="00435955" w:rsidRDefault="00D56F25">
            <w:r>
              <w:t xml:space="preserve">Instrumentation was alright, but rock </w:t>
            </w:r>
            <w:r>
              <w:lastRenderedPageBreak/>
              <w:t>and roll vocals didn’t match</w:t>
            </w:r>
          </w:p>
        </w:tc>
      </w:tr>
    </w:tbl>
    <w:p w14:paraId="68E6C9C3" w14:textId="77777777" w:rsidR="00F82377" w:rsidRDefault="00F82377"/>
    <w:p w14:paraId="78D72DB4" w14:textId="77777777" w:rsidR="00021AE0" w:rsidRDefault="00021AE0">
      <w:r>
        <w:t>General Notes:</w:t>
      </w:r>
    </w:p>
    <w:p w14:paraId="49546737" w14:textId="77777777" w:rsidR="00440E75" w:rsidRDefault="00440E75">
      <w:bookmarkStart w:id="0" w:name="_GoBack"/>
      <w:bookmarkEnd w:id="0"/>
    </w:p>
    <w:p w14:paraId="720159DC" w14:textId="77777777" w:rsidR="005B0B65" w:rsidRDefault="005B0B65"/>
    <w:sectPr w:rsidR="005B0B65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97"/>
    <w:rsid w:val="00003E37"/>
    <w:rsid w:val="00021AE0"/>
    <w:rsid w:val="00043FD7"/>
    <w:rsid w:val="00077D64"/>
    <w:rsid w:val="00090898"/>
    <w:rsid w:val="000A37E8"/>
    <w:rsid w:val="000A58DA"/>
    <w:rsid w:val="00132847"/>
    <w:rsid w:val="00151718"/>
    <w:rsid w:val="00162F6A"/>
    <w:rsid w:val="0016680A"/>
    <w:rsid w:val="001710F2"/>
    <w:rsid w:val="00184528"/>
    <w:rsid w:val="001A085C"/>
    <w:rsid w:val="001A0E9A"/>
    <w:rsid w:val="001A1CD3"/>
    <w:rsid w:val="001B4EFA"/>
    <w:rsid w:val="001C49D4"/>
    <w:rsid w:val="001D54D6"/>
    <w:rsid w:val="001E1BBA"/>
    <w:rsid w:val="002210C2"/>
    <w:rsid w:val="00223AAA"/>
    <w:rsid w:val="002271AF"/>
    <w:rsid w:val="002528B1"/>
    <w:rsid w:val="00267C3B"/>
    <w:rsid w:val="00295CE7"/>
    <w:rsid w:val="002D1E22"/>
    <w:rsid w:val="002E0A5B"/>
    <w:rsid w:val="002E3497"/>
    <w:rsid w:val="002E78E4"/>
    <w:rsid w:val="00333174"/>
    <w:rsid w:val="00376677"/>
    <w:rsid w:val="00386F73"/>
    <w:rsid w:val="0039266C"/>
    <w:rsid w:val="00394DB9"/>
    <w:rsid w:val="00396ED4"/>
    <w:rsid w:val="003A21EC"/>
    <w:rsid w:val="00435955"/>
    <w:rsid w:val="00440E75"/>
    <w:rsid w:val="004772EE"/>
    <w:rsid w:val="004B510F"/>
    <w:rsid w:val="00525F56"/>
    <w:rsid w:val="00532A66"/>
    <w:rsid w:val="0053451D"/>
    <w:rsid w:val="00534FCE"/>
    <w:rsid w:val="005439DA"/>
    <w:rsid w:val="005769E9"/>
    <w:rsid w:val="00577553"/>
    <w:rsid w:val="00597A11"/>
    <w:rsid w:val="005B0B65"/>
    <w:rsid w:val="006125EE"/>
    <w:rsid w:val="00662C43"/>
    <w:rsid w:val="006C0303"/>
    <w:rsid w:val="006D3152"/>
    <w:rsid w:val="006D5542"/>
    <w:rsid w:val="006F233E"/>
    <w:rsid w:val="00703588"/>
    <w:rsid w:val="00737B61"/>
    <w:rsid w:val="00791E6E"/>
    <w:rsid w:val="007D644F"/>
    <w:rsid w:val="007E78E9"/>
    <w:rsid w:val="00823041"/>
    <w:rsid w:val="00861774"/>
    <w:rsid w:val="008957E0"/>
    <w:rsid w:val="008D1126"/>
    <w:rsid w:val="008E0C03"/>
    <w:rsid w:val="008E7518"/>
    <w:rsid w:val="009045B1"/>
    <w:rsid w:val="00961916"/>
    <w:rsid w:val="00981385"/>
    <w:rsid w:val="009B41BA"/>
    <w:rsid w:val="00A039A4"/>
    <w:rsid w:val="00A0768A"/>
    <w:rsid w:val="00A555E9"/>
    <w:rsid w:val="00A748A5"/>
    <w:rsid w:val="00A83D69"/>
    <w:rsid w:val="00A91CEB"/>
    <w:rsid w:val="00A91E02"/>
    <w:rsid w:val="00AE4725"/>
    <w:rsid w:val="00AF5262"/>
    <w:rsid w:val="00B114A8"/>
    <w:rsid w:val="00B26A60"/>
    <w:rsid w:val="00B31152"/>
    <w:rsid w:val="00B56473"/>
    <w:rsid w:val="00BA64EC"/>
    <w:rsid w:val="00BB3BCC"/>
    <w:rsid w:val="00BE4E2F"/>
    <w:rsid w:val="00C028D7"/>
    <w:rsid w:val="00C07CB5"/>
    <w:rsid w:val="00C32BD7"/>
    <w:rsid w:val="00C614F8"/>
    <w:rsid w:val="00C6656D"/>
    <w:rsid w:val="00C66BEB"/>
    <w:rsid w:val="00C8046D"/>
    <w:rsid w:val="00C80C77"/>
    <w:rsid w:val="00C810B5"/>
    <w:rsid w:val="00CB0C30"/>
    <w:rsid w:val="00CD2B5D"/>
    <w:rsid w:val="00D10AFD"/>
    <w:rsid w:val="00D14E19"/>
    <w:rsid w:val="00D54307"/>
    <w:rsid w:val="00D5633A"/>
    <w:rsid w:val="00D56F25"/>
    <w:rsid w:val="00D5765F"/>
    <w:rsid w:val="00D609D7"/>
    <w:rsid w:val="00D95388"/>
    <w:rsid w:val="00DC4704"/>
    <w:rsid w:val="00DE0683"/>
    <w:rsid w:val="00E21FFE"/>
    <w:rsid w:val="00E57FAE"/>
    <w:rsid w:val="00E83CC1"/>
    <w:rsid w:val="00EB304B"/>
    <w:rsid w:val="00EB7340"/>
    <w:rsid w:val="00EF2A2B"/>
    <w:rsid w:val="00F0561B"/>
    <w:rsid w:val="00F260D8"/>
    <w:rsid w:val="00F42F15"/>
    <w:rsid w:val="00F65C39"/>
    <w:rsid w:val="00F82377"/>
    <w:rsid w:val="00F9324E"/>
    <w:rsid w:val="00FA70AC"/>
    <w:rsid w:val="00FA758A"/>
    <w:rsid w:val="00FB3B2B"/>
    <w:rsid w:val="00FC661B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EEBD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GregoryK's%20Macbook%20Pro:Users:GregoryK:Library:Application%20Support:Microsoft:Office:User%20Templates:My%20Templates:note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notes_template.dotx</Template>
  <TotalTime>10</TotalTime>
  <Pages>2</Pages>
  <Words>203</Words>
  <Characters>1159</Characters>
  <Application>Microsoft Macintosh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43</cp:revision>
  <dcterms:created xsi:type="dcterms:W3CDTF">2017-03-23T19:03:00Z</dcterms:created>
  <dcterms:modified xsi:type="dcterms:W3CDTF">2017-03-23T19:29:00Z</dcterms:modified>
</cp:coreProperties>
</file>