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F9084" w14:textId="77777777" w:rsidR="00223AAA" w:rsidRDefault="000853F7">
      <w:r>
        <w:t>Experiment 9</w:t>
      </w:r>
    </w:p>
    <w:p w14:paraId="0CF7E98E" w14:textId="77777777" w:rsidR="00E21FFE" w:rsidRDefault="00E83CC1">
      <w:r>
        <w:t>Computer Engineering, Senior</w:t>
      </w:r>
    </w:p>
    <w:p w14:paraId="1DC798A5" w14:textId="77777777" w:rsidR="00E21FFE" w:rsidRDefault="00E21FFE"/>
    <w:p w14:paraId="0D37C44B" w14:textId="77777777" w:rsidR="00A555E9" w:rsidRDefault="00A555E9">
      <w:r>
        <w:t>Do you play music?</w:t>
      </w:r>
    </w:p>
    <w:p w14:paraId="3C5BD9C8" w14:textId="0529229C" w:rsidR="00305D9E" w:rsidRDefault="004A1187">
      <w:r>
        <w:t xml:space="preserve">Played clarinet </w:t>
      </w:r>
      <w:r w:rsidR="00BB5FE9">
        <w:t>in high school, music theory from band practice</w:t>
      </w:r>
    </w:p>
    <w:p w14:paraId="2F721643" w14:textId="77777777" w:rsidR="00A555E9" w:rsidRDefault="00A555E9"/>
    <w:p w14:paraId="46CCD7D7" w14:textId="77777777" w:rsidR="00B114A8" w:rsidRDefault="00B114A8">
      <w:r>
        <w:t>Do you like music?</w:t>
      </w:r>
    </w:p>
    <w:p w14:paraId="1437B160" w14:textId="6EC7E688" w:rsidR="00D87E32" w:rsidRDefault="00751964">
      <w:r>
        <w:t xml:space="preserve">Yes </w:t>
      </w:r>
      <w:r w:rsidR="00281C4D">
        <w:t>–</w:t>
      </w:r>
      <w:r>
        <w:t xml:space="preserve"> </w:t>
      </w:r>
      <w:r w:rsidR="00281C4D">
        <w:t xml:space="preserve">oldies, rock and roll, </w:t>
      </w:r>
      <w:r w:rsidR="003109E4">
        <w:t xml:space="preserve">pop.  </w:t>
      </w:r>
      <w:r w:rsidR="00D6690F">
        <w:t>In the car, mostly oldies</w:t>
      </w:r>
    </w:p>
    <w:p w14:paraId="3B81223B" w14:textId="77777777" w:rsidR="000A58DA" w:rsidRDefault="000A58DA"/>
    <w:p w14:paraId="640B0414" w14:textId="77777777" w:rsidR="00E21FFE" w:rsidRDefault="00E21FFE">
      <w:r>
        <w:t>When you listen to music, what do you listen to the most?</w:t>
      </w:r>
    </w:p>
    <w:p w14:paraId="05E3D0F7" w14:textId="279A1534" w:rsidR="00D6690F" w:rsidRDefault="000675F2">
      <w:r>
        <w:t>Instruments</w:t>
      </w:r>
      <w:r w:rsidR="00E01BAC">
        <w:t>. Likes</w:t>
      </w:r>
      <w:r w:rsidR="00C53D4A">
        <w:t xml:space="preserve"> instrumental music to</w:t>
      </w:r>
      <w:r w:rsidR="00E01BAC">
        <w:t xml:space="preserve"> study</w:t>
      </w:r>
      <w:r w:rsidR="00C53D4A">
        <w:t xml:space="preserve"> </w:t>
      </w:r>
    </w:p>
    <w:p w14:paraId="15A85A85" w14:textId="77777777" w:rsidR="00B26A60" w:rsidRDefault="00B26A60"/>
    <w:p w14:paraId="76A55F54" w14:textId="77777777" w:rsidR="004B510F" w:rsidRDefault="00662C43">
      <w:r>
        <w:t>Are you good at remembering lyrics?</w:t>
      </w:r>
    </w:p>
    <w:p w14:paraId="1980EE18" w14:textId="34E7DB10" w:rsidR="00C60B3F" w:rsidRDefault="005B2FE9">
      <w:r>
        <w:t>No</w:t>
      </w:r>
    </w:p>
    <w:p w14:paraId="41471081" w14:textId="77777777" w:rsidR="00E21FFE" w:rsidRDefault="00E21FFE"/>
    <w:p w14:paraId="5E50E96C" w14:textId="77777777" w:rsidR="00E21FFE" w:rsidRDefault="00E21FFE"/>
    <w:p w14:paraId="6117B5CA" w14:textId="77777777" w:rsidR="00E21FFE" w:rsidRDefault="00F65C39">
      <w:r>
        <w:t>Song # /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D3152" w14:paraId="6CFFBEDB" w14:textId="77777777" w:rsidTr="006D3152">
        <w:tc>
          <w:tcPr>
            <w:tcW w:w="4428" w:type="dxa"/>
          </w:tcPr>
          <w:p w14:paraId="65A5F340" w14:textId="77777777" w:rsidR="006D3152" w:rsidRDefault="00662C43">
            <w:r>
              <w:t>1</w:t>
            </w:r>
          </w:p>
        </w:tc>
        <w:tc>
          <w:tcPr>
            <w:tcW w:w="4428" w:type="dxa"/>
          </w:tcPr>
          <w:p w14:paraId="2A71DB88" w14:textId="6486A5B6" w:rsidR="006D3152" w:rsidRDefault="007A6947">
            <w:r>
              <w:t>Words weren’t in english</w:t>
            </w:r>
            <w:r w:rsidR="000843A5">
              <w:t>, but still enjoyed song</w:t>
            </w:r>
            <w:r>
              <w:t>.  Really liked instrumentation at beginning, immediately liked iut.  Really laid back voice</w:t>
            </w:r>
          </w:p>
        </w:tc>
      </w:tr>
      <w:tr w:rsidR="006D3152" w14:paraId="43F4B8D3" w14:textId="77777777" w:rsidTr="006D3152">
        <w:tc>
          <w:tcPr>
            <w:tcW w:w="4428" w:type="dxa"/>
          </w:tcPr>
          <w:p w14:paraId="2A49B838" w14:textId="77777777" w:rsidR="006D3152" w:rsidRDefault="006D3152"/>
          <w:p w14:paraId="692CFC1B" w14:textId="77777777" w:rsidR="00662C43" w:rsidRDefault="00662C43">
            <w:r>
              <w:t>2</w:t>
            </w:r>
          </w:p>
        </w:tc>
        <w:tc>
          <w:tcPr>
            <w:tcW w:w="4428" w:type="dxa"/>
          </w:tcPr>
          <w:p w14:paraId="7DD087BF" w14:textId="06CA5539" w:rsidR="008D1126" w:rsidRDefault="00A41034" w:rsidP="00B26A60">
            <w:r>
              <w:t>Thought beginning was kind of repetitive.  Guy’s voice wasn’t bad, but said words kind of weird</w:t>
            </w:r>
            <w:r w:rsidR="003C264C">
              <w:t xml:space="preserve">.  </w:t>
            </w:r>
            <w:r w:rsidR="00025539">
              <w:t>Liked how it sounded (light and upbeat</w:t>
            </w:r>
            <w:r w:rsidR="008431BE">
              <w:t>, happy</w:t>
            </w:r>
            <w:r w:rsidR="00025539">
              <w:t>), but too repetitive</w:t>
            </w:r>
          </w:p>
        </w:tc>
      </w:tr>
      <w:tr w:rsidR="006D3152" w14:paraId="5E9978F7" w14:textId="77777777" w:rsidTr="006D3152">
        <w:tc>
          <w:tcPr>
            <w:tcW w:w="4428" w:type="dxa"/>
          </w:tcPr>
          <w:p w14:paraId="1E635C08" w14:textId="77777777" w:rsidR="006D3152" w:rsidRDefault="00662C43">
            <w:r>
              <w:t>3</w:t>
            </w:r>
          </w:p>
        </w:tc>
        <w:tc>
          <w:tcPr>
            <w:tcW w:w="4428" w:type="dxa"/>
          </w:tcPr>
          <w:p w14:paraId="64CE6F87" w14:textId="7BB2665F" w:rsidR="006D3152" w:rsidRDefault="00337E1F">
            <w:r>
              <w:t>3 – didn’t like the lyrics</w:t>
            </w:r>
            <w:r w:rsidR="00723B31">
              <w:t>.  Liked the instrumentation but not the lyrics or the voice</w:t>
            </w:r>
          </w:p>
        </w:tc>
      </w:tr>
      <w:tr w:rsidR="00435955" w14:paraId="2F92413F" w14:textId="77777777" w:rsidTr="006D3152">
        <w:tc>
          <w:tcPr>
            <w:tcW w:w="4428" w:type="dxa"/>
          </w:tcPr>
          <w:p w14:paraId="40C27D4A" w14:textId="77777777" w:rsidR="00435955" w:rsidRDefault="00435955">
            <w:r>
              <w:t>4</w:t>
            </w:r>
          </w:p>
        </w:tc>
        <w:tc>
          <w:tcPr>
            <w:tcW w:w="4428" w:type="dxa"/>
          </w:tcPr>
          <w:p w14:paraId="004D4665" w14:textId="2484A490" w:rsidR="00435955" w:rsidRDefault="00727ABB">
            <w:r>
              <w:t xml:space="preserve">6 </w:t>
            </w:r>
            <w:r w:rsidR="00922437">
              <w:t>–</w:t>
            </w:r>
            <w:r>
              <w:t xml:space="preserve"> </w:t>
            </w:r>
            <w:r w:rsidR="00922437">
              <w:t>Liked the effects in the beginning, then it went away and got worse.  Still okay though</w:t>
            </w:r>
          </w:p>
        </w:tc>
      </w:tr>
      <w:tr w:rsidR="00435955" w14:paraId="3E42D7B4" w14:textId="77777777" w:rsidTr="006D3152">
        <w:tc>
          <w:tcPr>
            <w:tcW w:w="4428" w:type="dxa"/>
          </w:tcPr>
          <w:p w14:paraId="18DDDC57" w14:textId="77777777" w:rsidR="00435955" w:rsidRDefault="00435955">
            <w:r>
              <w:t xml:space="preserve"> 5</w:t>
            </w:r>
          </w:p>
        </w:tc>
        <w:tc>
          <w:tcPr>
            <w:tcW w:w="4428" w:type="dxa"/>
          </w:tcPr>
          <w:p w14:paraId="125ABE4A" w14:textId="09CE8071" w:rsidR="00435955" w:rsidRDefault="00DC383B" w:rsidP="0079788A">
            <w:r>
              <w:t>Reminde</w:t>
            </w:r>
            <w:r w:rsidR="0079788A">
              <w:t>d of 3 or 4 bands that she liked mixed together</w:t>
            </w:r>
            <w:r w:rsidR="009A0629">
              <w:t xml:space="preserve"> – cool </w:t>
            </w:r>
            <w:r w:rsidR="00777E59">
              <w:t xml:space="preserve">voice, </w:t>
            </w:r>
            <w:r w:rsidR="009A0629">
              <w:t>back feel</w:t>
            </w:r>
            <w:r>
              <w:t xml:space="preserve"> </w:t>
            </w:r>
          </w:p>
        </w:tc>
      </w:tr>
      <w:tr w:rsidR="00435955" w14:paraId="0F4DE145" w14:textId="77777777" w:rsidTr="006D3152">
        <w:tc>
          <w:tcPr>
            <w:tcW w:w="4428" w:type="dxa"/>
          </w:tcPr>
          <w:p w14:paraId="2559DE6C" w14:textId="77777777" w:rsidR="00435955" w:rsidRDefault="00435955">
            <w:r>
              <w:t>6</w:t>
            </w:r>
          </w:p>
        </w:tc>
        <w:tc>
          <w:tcPr>
            <w:tcW w:w="4428" w:type="dxa"/>
          </w:tcPr>
          <w:p w14:paraId="03B69A66" w14:textId="05421DF9" w:rsidR="00435955" w:rsidRDefault="00DE4552">
            <w:r>
              <w:t>A lot more upbeat, faster tempo than other songs, more complex, multiple parts</w:t>
            </w:r>
            <w:r w:rsidR="000949AC">
              <w:t>, lyrics were funny</w:t>
            </w:r>
          </w:p>
        </w:tc>
      </w:tr>
      <w:tr w:rsidR="00435955" w14:paraId="3761B05E" w14:textId="77777777" w:rsidTr="006D3152">
        <w:tc>
          <w:tcPr>
            <w:tcW w:w="4428" w:type="dxa"/>
          </w:tcPr>
          <w:p w14:paraId="39C7DFF8" w14:textId="77777777" w:rsidR="00435955" w:rsidRDefault="00435955">
            <w:r>
              <w:t>7</w:t>
            </w:r>
          </w:p>
        </w:tc>
        <w:tc>
          <w:tcPr>
            <w:tcW w:w="4428" w:type="dxa"/>
          </w:tcPr>
          <w:p w14:paraId="43E80702" w14:textId="394DAF54" w:rsidR="00435955" w:rsidRDefault="009002CF">
            <w:r>
              <w:t xml:space="preserve">4 </w:t>
            </w:r>
            <w:r w:rsidR="00C00B2C">
              <w:t>–</w:t>
            </w:r>
            <w:r>
              <w:t xml:space="preserve"> </w:t>
            </w:r>
            <w:r w:rsidR="00C00B2C">
              <w:t xml:space="preserve">Didn’t like the voice, </w:t>
            </w:r>
            <w:r w:rsidR="00CE6070">
              <w:t>tone of voice didn’t match style of music</w:t>
            </w:r>
            <w:r w:rsidR="00134F4B">
              <w:t xml:space="preserve"> – felt like there should have been another part</w:t>
            </w:r>
          </w:p>
        </w:tc>
      </w:tr>
      <w:tr w:rsidR="00435955" w14:paraId="2F8CF830" w14:textId="77777777" w:rsidTr="006D3152">
        <w:tc>
          <w:tcPr>
            <w:tcW w:w="4428" w:type="dxa"/>
          </w:tcPr>
          <w:p w14:paraId="39B7DB6B" w14:textId="77777777" w:rsidR="00435955" w:rsidRDefault="00435955">
            <w:r>
              <w:t>8</w:t>
            </w:r>
          </w:p>
        </w:tc>
        <w:tc>
          <w:tcPr>
            <w:tcW w:w="4428" w:type="dxa"/>
          </w:tcPr>
          <w:p w14:paraId="5D696678" w14:textId="016D5069" w:rsidR="00435955" w:rsidRDefault="006E75D4">
            <w:r>
              <w:t xml:space="preserve">5 </w:t>
            </w:r>
            <w:r w:rsidR="008C23BD">
              <w:t>–</w:t>
            </w:r>
            <w:r>
              <w:t xml:space="preserve"> </w:t>
            </w:r>
            <w:r w:rsidR="008C23BD">
              <w:t xml:space="preserve">Liked the beginning with percussion, </w:t>
            </w:r>
            <w:r w:rsidR="007B5EFD">
              <w:t>but then the lyrics were kind of generic</w:t>
            </w:r>
            <w:r w:rsidR="00FC7D74">
              <w:t xml:space="preserve">.  </w:t>
            </w:r>
            <w:r w:rsidR="00F03E07">
              <w:t>If no lyrics. probably would have gone up to a 6</w:t>
            </w:r>
            <w:r w:rsidR="008D69B6">
              <w:t xml:space="preserve"> (singer’s voice was alright</w:t>
            </w:r>
            <w:r w:rsidR="00235AE0">
              <w:t>)</w:t>
            </w:r>
          </w:p>
        </w:tc>
      </w:tr>
      <w:tr w:rsidR="00435955" w14:paraId="0FAC2CF0" w14:textId="77777777" w:rsidTr="006D3152">
        <w:tc>
          <w:tcPr>
            <w:tcW w:w="4428" w:type="dxa"/>
          </w:tcPr>
          <w:p w14:paraId="4E1A272C" w14:textId="77777777" w:rsidR="00435955" w:rsidRDefault="00435955">
            <w:r>
              <w:lastRenderedPageBreak/>
              <w:t>9</w:t>
            </w:r>
          </w:p>
        </w:tc>
        <w:tc>
          <w:tcPr>
            <w:tcW w:w="4428" w:type="dxa"/>
          </w:tcPr>
          <w:p w14:paraId="5C5DA5BD" w14:textId="2B930874" w:rsidR="00EF2A2B" w:rsidRDefault="0022637B" w:rsidP="00C80C77">
            <w:r>
              <w:t xml:space="preserve">5 – Didn’t like the reverb, </w:t>
            </w:r>
            <w:r w:rsidR="009139A8">
              <w:t>liked the voice though.  Felt like it was very empty</w:t>
            </w:r>
            <w:r w:rsidR="00C10543">
              <w:t xml:space="preserve"> (just voice and guitar, nothing to fill in)</w:t>
            </w:r>
          </w:p>
        </w:tc>
      </w:tr>
      <w:tr w:rsidR="00435955" w14:paraId="137E58E0" w14:textId="77777777" w:rsidTr="006D3152">
        <w:tc>
          <w:tcPr>
            <w:tcW w:w="4428" w:type="dxa"/>
          </w:tcPr>
          <w:p w14:paraId="5B44AE88" w14:textId="77777777" w:rsidR="00435955" w:rsidRDefault="00435955">
            <w:r>
              <w:t>10</w:t>
            </w:r>
          </w:p>
        </w:tc>
        <w:tc>
          <w:tcPr>
            <w:tcW w:w="4428" w:type="dxa"/>
          </w:tcPr>
          <w:p w14:paraId="74E86BD9" w14:textId="32A32B99" w:rsidR="00435955" w:rsidRDefault="006A61DD">
            <w:r>
              <w:t xml:space="preserve">7 – very relaxing, </w:t>
            </w:r>
            <w:r w:rsidR="00BE3C70">
              <w:t>seemed like something to study to</w:t>
            </w:r>
            <w:bookmarkStart w:id="0" w:name="_GoBack"/>
            <w:bookmarkEnd w:id="0"/>
          </w:p>
        </w:tc>
      </w:tr>
    </w:tbl>
    <w:p w14:paraId="7124325C" w14:textId="77777777" w:rsidR="00F82377" w:rsidRDefault="00F82377"/>
    <w:p w14:paraId="14ACDAFA" w14:textId="77777777" w:rsidR="00021AE0" w:rsidRDefault="00021AE0">
      <w:r>
        <w:t>General Notes:</w:t>
      </w:r>
    </w:p>
    <w:p w14:paraId="46595D7F" w14:textId="31A8DCC8" w:rsidR="005B0B65" w:rsidRDefault="005D150A">
      <w:r>
        <w:t xml:space="preserve">Tended to like parts of songs with </w:t>
      </w:r>
      <w:r w:rsidR="004D473B">
        <w:t xml:space="preserve">interesting </w:t>
      </w:r>
      <w:r w:rsidR="0038590D">
        <w:t>instrumentation</w:t>
      </w:r>
      <w:r w:rsidR="00BE773A">
        <w:t>, complex instrumentation that moves</w:t>
      </w:r>
    </w:p>
    <w:sectPr w:rsidR="005B0B65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8E0"/>
    <w:rsid w:val="00003E37"/>
    <w:rsid w:val="00021AE0"/>
    <w:rsid w:val="00025539"/>
    <w:rsid w:val="000358E0"/>
    <w:rsid w:val="000675F2"/>
    <w:rsid w:val="000843A5"/>
    <w:rsid w:val="00084B0D"/>
    <w:rsid w:val="000853F7"/>
    <w:rsid w:val="00090898"/>
    <w:rsid w:val="000949AC"/>
    <w:rsid w:val="000A58DA"/>
    <w:rsid w:val="00134F4B"/>
    <w:rsid w:val="00151718"/>
    <w:rsid w:val="00162F6A"/>
    <w:rsid w:val="0016680A"/>
    <w:rsid w:val="001A085C"/>
    <w:rsid w:val="001A1CD3"/>
    <w:rsid w:val="001B4EFA"/>
    <w:rsid w:val="001C49D4"/>
    <w:rsid w:val="001D54D6"/>
    <w:rsid w:val="001E1BBA"/>
    <w:rsid w:val="00223AAA"/>
    <w:rsid w:val="0022637B"/>
    <w:rsid w:val="002271AF"/>
    <w:rsid w:val="00235AE0"/>
    <w:rsid w:val="00281C4D"/>
    <w:rsid w:val="00295CE7"/>
    <w:rsid w:val="002D1E22"/>
    <w:rsid w:val="002E78E4"/>
    <w:rsid w:val="00305D9E"/>
    <w:rsid w:val="003109E4"/>
    <w:rsid w:val="00333174"/>
    <w:rsid w:val="00337E1F"/>
    <w:rsid w:val="00376677"/>
    <w:rsid w:val="0038590D"/>
    <w:rsid w:val="00386F73"/>
    <w:rsid w:val="00394DB9"/>
    <w:rsid w:val="003C264C"/>
    <w:rsid w:val="00435955"/>
    <w:rsid w:val="004A1187"/>
    <w:rsid w:val="004B510F"/>
    <w:rsid w:val="004D473B"/>
    <w:rsid w:val="0053451D"/>
    <w:rsid w:val="005439DA"/>
    <w:rsid w:val="0055277A"/>
    <w:rsid w:val="00554F00"/>
    <w:rsid w:val="005769E9"/>
    <w:rsid w:val="00577553"/>
    <w:rsid w:val="005B0B65"/>
    <w:rsid w:val="005B2FE9"/>
    <w:rsid w:val="005D150A"/>
    <w:rsid w:val="006125EE"/>
    <w:rsid w:val="00662C43"/>
    <w:rsid w:val="006A61DD"/>
    <w:rsid w:val="006C0303"/>
    <w:rsid w:val="006D3152"/>
    <w:rsid w:val="006D5542"/>
    <w:rsid w:val="006E75D4"/>
    <w:rsid w:val="00723B31"/>
    <w:rsid w:val="00727ABB"/>
    <w:rsid w:val="00737B61"/>
    <w:rsid w:val="00751964"/>
    <w:rsid w:val="00777E59"/>
    <w:rsid w:val="00791E6E"/>
    <w:rsid w:val="0079788A"/>
    <w:rsid w:val="007A6947"/>
    <w:rsid w:val="007B5EFD"/>
    <w:rsid w:val="007D644F"/>
    <w:rsid w:val="00823041"/>
    <w:rsid w:val="008431BE"/>
    <w:rsid w:val="008552A5"/>
    <w:rsid w:val="00861774"/>
    <w:rsid w:val="00866CA4"/>
    <w:rsid w:val="008957E0"/>
    <w:rsid w:val="008C23BD"/>
    <w:rsid w:val="008D1126"/>
    <w:rsid w:val="008D69B6"/>
    <w:rsid w:val="008E0C03"/>
    <w:rsid w:val="008E7518"/>
    <w:rsid w:val="009002CF"/>
    <w:rsid w:val="009045B1"/>
    <w:rsid w:val="009139A8"/>
    <w:rsid w:val="00922437"/>
    <w:rsid w:val="009512C0"/>
    <w:rsid w:val="00961916"/>
    <w:rsid w:val="009A0629"/>
    <w:rsid w:val="009B41BA"/>
    <w:rsid w:val="009F4049"/>
    <w:rsid w:val="00A0768A"/>
    <w:rsid w:val="00A41034"/>
    <w:rsid w:val="00A555E9"/>
    <w:rsid w:val="00A748A5"/>
    <w:rsid w:val="00A818C5"/>
    <w:rsid w:val="00A91CEB"/>
    <w:rsid w:val="00A91E02"/>
    <w:rsid w:val="00AF5262"/>
    <w:rsid w:val="00B114A8"/>
    <w:rsid w:val="00B26A60"/>
    <w:rsid w:val="00B31152"/>
    <w:rsid w:val="00B56473"/>
    <w:rsid w:val="00BA64EC"/>
    <w:rsid w:val="00BB3BCC"/>
    <w:rsid w:val="00BB5FE9"/>
    <w:rsid w:val="00BE3C70"/>
    <w:rsid w:val="00BE4E2F"/>
    <w:rsid w:val="00BE773A"/>
    <w:rsid w:val="00C00B2C"/>
    <w:rsid w:val="00C10543"/>
    <w:rsid w:val="00C1735B"/>
    <w:rsid w:val="00C32BD7"/>
    <w:rsid w:val="00C53D4A"/>
    <w:rsid w:val="00C60B3F"/>
    <w:rsid w:val="00C614F8"/>
    <w:rsid w:val="00C6656D"/>
    <w:rsid w:val="00C8046D"/>
    <w:rsid w:val="00C80C77"/>
    <w:rsid w:val="00CB0C30"/>
    <w:rsid w:val="00CD2B5D"/>
    <w:rsid w:val="00CE6070"/>
    <w:rsid w:val="00D10AFD"/>
    <w:rsid w:val="00D14E19"/>
    <w:rsid w:val="00D5765F"/>
    <w:rsid w:val="00D609D7"/>
    <w:rsid w:val="00D6690F"/>
    <w:rsid w:val="00D76AB3"/>
    <w:rsid w:val="00D87E32"/>
    <w:rsid w:val="00D95388"/>
    <w:rsid w:val="00DC383B"/>
    <w:rsid w:val="00DC4704"/>
    <w:rsid w:val="00DD7EF1"/>
    <w:rsid w:val="00DE0683"/>
    <w:rsid w:val="00DE4552"/>
    <w:rsid w:val="00E01BAC"/>
    <w:rsid w:val="00E21FFE"/>
    <w:rsid w:val="00E57FAE"/>
    <w:rsid w:val="00E83CC1"/>
    <w:rsid w:val="00EB304B"/>
    <w:rsid w:val="00EF2A2B"/>
    <w:rsid w:val="00EF4ED7"/>
    <w:rsid w:val="00F03E07"/>
    <w:rsid w:val="00F0561B"/>
    <w:rsid w:val="00F21282"/>
    <w:rsid w:val="00F42F15"/>
    <w:rsid w:val="00F65C39"/>
    <w:rsid w:val="00F82377"/>
    <w:rsid w:val="00FA70AC"/>
    <w:rsid w:val="00FA758A"/>
    <w:rsid w:val="00FC7D74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3CBE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regoryK's%20Macbook%20Pro:Users:GregoryK:Library:Application%20Support:Microsoft:Office:User%20Templates:My%20Templates:note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notes_template.dotx</Template>
  <TotalTime>11</TotalTime>
  <Pages>2</Pages>
  <Words>244</Words>
  <Characters>1395</Characters>
  <Application>Microsoft Macintosh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100</cp:revision>
  <dcterms:created xsi:type="dcterms:W3CDTF">2017-03-23T19:33:00Z</dcterms:created>
  <dcterms:modified xsi:type="dcterms:W3CDTF">2017-03-23T19:55:00Z</dcterms:modified>
</cp:coreProperties>
</file>