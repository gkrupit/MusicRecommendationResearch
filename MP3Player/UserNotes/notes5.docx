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1E7E1" w14:textId="77777777" w:rsidR="00A22DAB" w:rsidRDefault="00A22DAB">
      <w:r>
        <w:t>Experiment 5</w:t>
      </w:r>
    </w:p>
    <w:p w14:paraId="1EF9941B" w14:textId="77777777" w:rsidR="00A22DAB" w:rsidRDefault="00A22DAB">
      <w:r>
        <w:t>Biomedical Engineering, Freshman</w:t>
      </w:r>
    </w:p>
    <w:p w14:paraId="67B3A2D4" w14:textId="77777777" w:rsidR="00E21FFE" w:rsidRDefault="00E21FFE"/>
    <w:p w14:paraId="717A82BE" w14:textId="77777777" w:rsidR="00E21FFE" w:rsidRDefault="00E21FFE"/>
    <w:p w14:paraId="03F6AA2A" w14:textId="77777777" w:rsidR="00A555E9" w:rsidRDefault="00A555E9">
      <w:r>
        <w:t>Do you play music?</w:t>
      </w:r>
    </w:p>
    <w:p w14:paraId="20C5F7C3" w14:textId="24CF04F0" w:rsidR="00DE27E1" w:rsidRDefault="004E0345">
      <w:r>
        <w:t>No</w:t>
      </w:r>
    </w:p>
    <w:p w14:paraId="28EAB98B" w14:textId="77777777" w:rsidR="00A555E9" w:rsidRDefault="00A555E9"/>
    <w:p w14:paraId="4FDCCA62" w14:textId="77777777" w:rsidR="00A555E9" w:rsidRDefault="00A555E9"/>
    <w:p w14:paraId="644CF6FA" w14:textId="77777777" w:rsidR="00B114A8" w:rsidRDefault="00B114A8">
      <w:r>
        <w:t>Do you like music?</w:t>
      </w:r>
    </w:p>
    <w:p w14:paraId="25E672A5" w14:textId="26526074" w:rsidR="005749CE" w:rsidRDefault="00297BE0">
      <w:r>
        <w:t>Yes</w:t>
      </w:r>
    </w:p>
    <w:p w14:paraId="77ABCBCE" w14:textId="77777777" w:rsidR="00B114A8" w:rsidRDefault="00B114A8"/>
    <w:p w14:paraId="14B688C3" w14:textId="77777777" w:rsidR="000A58DA" w:rsidRDefault="000A58DA"/>
    <w:p w14:paraId="39A95C1C" w14:textId="77777777" w:rsidR="00E21FFE" w:rsidRDefault="00E21FFE">
      <w:r>
        <w:t>When you listen to music, what do you listen to the most?</w:t>
      </w:r>
    </w:p>
    <w:p w14:paraId="414B147D" w14:textId="6D25A7A9" w:rsidR="00297BE0" w:rsidRDefault="009114F6">
      <w:r>
        <w:t>Based on feeling – will listen to anything as long as it makes them feel good.  Generally anxoius and stressed out.</w:t>
      </w:r>
      <w:r w:rsidR="00B5235D">
        <w:t xml:space="preserve">  No specific types of music make them feel bestr.  Language </w:t>
      </w:r>
      <w:r>
        <w:t xml:space="preserve">  </w:t>
      </w:r>
    </w:p>
    <w:p w14:paraId="313F6BA6" w14:textId="77777777" w:rsidR="00BB3BCC" w:rsidRDefault="00BB3BCC"/>
    <w:p w14:paraId="69119219" w14:textId="77777777" w:rsidR="00B26A60" w:rsidRDefault="00B26A60"/>
    <w:p w14:paraId="621EBE45" w14:textId="77777777" w:rsidR="004B510F" w:rsidRDefault="00662C43">
      <w:r>
        <w:t>Are you good at remembering lyrics?</w:t>
      </w:r>
    </w:p>
    <w:p w14:paraId="589DFF58" w14:textId="35B73FCE" w:rsidR="00B5235D" w:rsidRDefault="00B5235D">
      <w:r>
        <w:t>Lyrics are important – any language is fine.  Depends on setting (doing work = no lyrics</w:t>
      </w:r>
      <w:r w:rsidR="00A8411A">
        <w:t>_</w:t>
      </w:r>
    </w:p>
    <w:p w14:paraId="50763A34" w14:textId="77777777" w:rsidR="00DE0683" w:rsidRDefault="00DE0683"/>
    <w:p w14:paraId="62A3AE43" w14:textId="77777777" w:rsidR="00E21FFE" w:rsidRDefault="00E21FFE"/>
    <w:p w14:paraId="3C612438" w14:textId="77777777" w:rsidR="00E21FFE" w:rsidRDefault="00E21FFE"/>
    <w:p w14:paraId="75B7570D" w14:textId="77777777" w:rsidR="00E21FFE" w:rsidRDefault="00F65C39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D3152" w14:paraId="2216CB92" w14:textId="77777777" w:rsidTr="006D3152">
        <w:tc>
          <w:tcPr>
            <w:tcW w:w="4428" w:type="dxa"/>
          </w:tcPr>
          <w:p w14:paraId="15937E58" w14:textId="77777777" w:rsidR="006D3152" w:rsidRDefault="00662C43">
            <w:r>
              <w:t>1</w:t>
            </w:r>
          </w:p>
        </w:tc>
        <w:tc>
          <w:tcPr>
            <w:tcW w:w="4428" w:type="dxa"/>
          </w:tcPr>
          <w:p w14:paraId="5662A9BE" w14:textId="3057AFA2" w:rsidR="006D3152" w:rsidRDefault="0053110F">
            <w:r>
              <w:t>Relaxing, softy for music about significant others</w:t>
            </w:r>
          </w:p>
        </w:tc>
      </w:tr>
      <w:tr w:rsidR="006D3152" w14:paraId="0A37972C" w14:textId="77777777" w:rsidTr="006D3152">
        <w:tc>
          <w:tcPr>
            <w:tcW w:w="4428" w:type="dxa"/>
          </w:tcPr>
          <w:p w14:paraId="5F8C68F1" w14:textId="77777777" w:rsidR="006D3152" w:rsidRDefault="006D3152"/>
          <w:p w14:paraId="28A2DBA4" w14:textId="77777777" w:rsidR="00662C43" w:rsidRDefault="00662C43">
            <w:r>
              <w:t>2</w:t>
            </w:r>
          </w:p>
        </w:tc>
        <w:tc>
          <w:tcPr>
            <w:tcW w:w="4428" w:type="dxa"/>
          </w:tcPr>
          <w:p w14:paraId="0AD0E03F" w14:textId="289981C9" w:rsidR="008D1126" w:rsidRDefault="009B403F" w:rsidP="00B26A60">
            <w:r>
              <w:t>Liked it because they gravitate toward natural instruments.  A little too slow paced, and too repetitive</w:t>
            </w:r>
          </w:p>
        </w:tc>
      </w:tr>
      <w:tr w:rsidR="006D3152" w14:paraId="19251C50" w14:textId="77777777" w:rsidTr="006D3152">
        <w:tc>
          <w:tcPr>
            <w:tcW w:w="4428" w:type="dxa"/>
          </w:tcPr>
          <w:p w14:paraId="11AF3500" w14:textId="77777777" w:rsidR="006D3152" w:rsidRDefault="00662C43">
            <w:r>
              <w:t>3</w:t>
            </w:r>
          </w:p>
        </w:tc>
        <w:tc>
          <w:tcPr>
            <w:tcW w:w="4428" w:type="dxa"/>
          </w:tcPr>
          <w:p w14:paraId="01948F3C" w14:textId="77777777" w:rsidR="006D3152" w:rsidRDefault="00764115">
            <w:r>
              <w:t>Immediately bopped head.  It’s faster and more exciting than the last one.</w:t>
            </w:r>
          </w:p>
          <w:p w14:paraId="0990F574" w14:textId="5E3A07F6" w:rsidR="007F14C8" w:rsidRDefault="007F14C8">
            <w:r>
              <w:t>Liked it – cool beat, reminded of good memories, good vocals</w:t>
            </w:r>
          </w:p>
        </w:tc>
      </w:tr>
      <w:tr w:rsidR="00435955" w14:paraId="5473EC18" w14:textId="77777777" w:rsidTr="006D3152">
        <w:tc>
          <w:tcPr>
            <w:tcW w:w="4428" w:type="dxa"/>
          </w:tcPr>
          <w:p w14:paraId="3FBBF33E" w14:textId="77777777" w:rsidR="00435955" w:rsidRDefault="00435955">
            <w:r>
              <w:t>4</w:t>
            </w:r>
          </w:p>
        </w:tc>
        <w:tc>
          <w:tcPr>
            <w:tcW w:w="4428" w:type="dxa"/>
          </w:tcPr>
          <w:p w14:paraId="286F649F" w14:textId="14D7BB56" w:rsidR="00435955" w:rsidRDefault="00E34E90">
            <w:r>
              <w:t>Reminds them of soundtrack music – particularly emotive</w:t>
            </w:r>
          </w:p>
        </w:tc>
      </w:tr>
      <w:tr w:rsidR="00435955" w14:paraId="7511A990" w14:textId="77777777" w:rsidTr="006D3152">
        <w:tc>
          <w:tcPr>
            <w:tcW w:w="4428" w:type="dxa"/>
          </w:tcPr>
          <w:p w14:paraId="7E3547BB" w14:textId="77777777" w:rsidR="00435955" w:rsidRDefault="00435955">
            <w:r>
              <w:t xml:space="preserve"> 5</w:t>
            </w:r>
          </w:p>
        </w:tc>
        <w:tc>
          <w:tcPr>
            <w:tcW w:w="4428" w:type="dxa"/>
          </w:tcPr>
          <w:p w14:paraId="5D0DCA2B" w14:textId="2C14E773" w:rsidR="00435955" w:rsidRDefault="00B270C1">
            <w:r>
              <w:t>Not really their aesthetic – reminds of brother’s music, which is good</w:t>
            </w:r>
          </w:p>
        </w:tc>
      </w:tr>
      <w:tr w:rsidR="00435955" w14:paraId="43D1441A" w14:textId="77777777" w:rsidTr="006D3152">
        <w:tc>
          <w:tcPr>
            <w:tcW w:w="4428" w:type="dxa"/>
          </w:tcPr>
          <w:p w14:paraId="41A2E044" w14:textId="77777777" w:rsidR="00435955" w:rsidRDefault="00435955">
            <w:r>
              <w:t>6</w:t>
            </w:r>
          </w:p>
        </w:tc>
        <w:tc>
          <w:tcPr>
            <w:tcW w:w="4428" w:type="dxa"/>
          </w:tcPr>
          <w:p w14:paraId="20825A5C" w14:textId="4F9065CD" w:rsidR="00435955" w:rsidRDefault="00166932">
            <w:r>
              <w:t>Bopped head – chords move quickly, smiled when voice came in</w:t>
            </w:r>
            <w:r w:rsidR="00B57C66">
              <w:t xml:space="preserve">.  </w:t>
            </w:r>
            <w:r w:rsidR="00260B71">
              <w:t xml:space="preserve">Too </w:t>
            </w:r>
            <w:r w:rsidR="00B57C66">
              <w:t>“Taylor Swifty”</w:t>
            </w:r>
            <w:r w:rsidR="00260B71">
              <w:t xml:space="preserve"> Hasn’t liked that kind of music since they were 12</w:t>
            </w:r>
          </w:p>
        </w:tc>
      </w:tr>
      <w:tr w:rsidR="00435955" w14:paraId="2AD57F7A" w14:textId="77777777" w:rsidTr="006D3152">
        <w:tc>
          <w:tcPr>
            <w:tcW w:w="4428" w:type="dxa"/>
          </w:tcPr>
          <w:p w14:paraId="4E2E7AA0" w14:textId="77777777" w:rsidR="00435955" w:rsidRDefault="00435955">
            <w:r>
              <w:t>7</w:t>
            </w:r>
          </w:p>
        </w:tc>
        <w:tc>
          <w:tcPr>
            <w:tcW w:w="4428" w:type="dxa"/>
          </w:tcPr>
          <w:p w14:paraId="68233C84" w14:textId="4B345302" w:rsidR="00435955" w:rsidRDefault="007C055B">
            <w:r>
              <w:t xml:space="preserve">Liked it in the beginning (thought it was going to be like Kendrick Lamar), but it turned out to be more Christiany.  </w:t>
            </w:r>
            <w:r>
              <w:lastRenderedPageBreak/>
              <w:t>Stopped liking once the words came in. Lot of “stuff” going on</w:t>
            </w:r>
          </w:p>
        </w:tc>
      </w:tr>
      <w:tr w:rsidR="00435955" w14:paraId="76C9E86A" w14:textId="77777777" w:rsidTr="006D3152">
        <w:tc>
          <w:tcPr>
            <w:tcW w:w="4428" w:type="dxa"/>
          </w:tcPr>
          <w:p w14:paraId="5B8837E5" w14:textId="77777777" w:rsidR="00435955" w:rsidRDefault="00435955">
            <w:r>
              <w:lastRenderedPageBreak/>
              <w:t>8</w:t>
            </w:r>
          </w:p>
        </w:tc>
        <w:tc>
          <w:tcPr>
            <w:tcW w:w="4428" w:type="dxa"/>
          </w:tcPr>
          <w:p w14:paraId="13D53E76" w14:textId="030DA745" w:rsidR="00435955" w:rsidRDefault="00242605">
            <w:r>
              <w:t>Guitar playing was good, but didn’t like much else.  Too slow paced, anticlimactic, didn’t really move anywhere</w:t>
            </w:r>
          </w:p>
        </w:tc>
      </w:tr>
      <w:tr w:rsidR="00435955" w14:paraId="097AB565" w14:textId="77777777" w:rsidTr="006D3152">
        <w:tc>
          <w:tcPr>
            <w:tcW w:w="4428" w:type="dxa"/>
          </w:tcPr>
          <w:p w14:paraId="3AE62983" w14:textId="77777777" w:rsidR="00435955" w:rsidRDefault="00435955">
            <w:r>
              <w:t>9</w:t>
            </w:r>
          </w:p>
        </w:tc>
        <w:tc>
          <w:tcPr>
            <w:tcW w:w="4428" w:type="dxa"/>
          </w:tcPr>
          <w:p w14:paraId="2AD35BEF" w14:textId="0FC49086" w:rsidR="00EF2A2B" w:rsidRDefault="00247547" w:rsidP="00C80C77">
            <w:r>
              <w:t>Liked the indie vibe.  Liked that it’s upbeat, but vocals were relaxing.  Reminded of Edward Sharp and Magnetic Zeroes. “Likes music that you can imagine yourself running through a field to.</w:t>
            </w:r>
          </w:p>
        </w:tc>
      </w:tr>
      <w:tr w:rsidR="00435955" w14:paraId="29BFD05D" w14:textId="77777777" w:rsidTr="006D3152">
        <w:tc>
          <w:tcPr>
            <w:tcW w:w="4428" w:type="dxa"/>
          </w:tcPr>
          <w:p w14:paraId="438DA7CD" w14:textId="77777777" w:rsidR="00435955" w:rsidRDefault="00435955">
            <w:r>
              <w:t>10</w:t>
            </w:r>
          </w:p>
        </w:tc>
        <w:tc>
          <w:tcPr>
            <w:tcW w:w="4428" w:type="dxa"/>
          </w:tcPr>
          <w:p w14:paraId="2C6B4196" w14:textId="0DF96314" w:rsidR="00435955" w:rsidRDefault="00903A5A">
            <w:r>
              <w:t xml:space="preserve">Didn’t like the vocals, a bit too twangy.  It was cute, campfire.  </w:t>
            </w:r>
            <w:bookmarkStart w:id="0" w:name="_GoBack"/>
            <w:bookmarkEnd w:id="0"/>
          </w:p>
        </w:tc>
      </w:tr>
    </w:tbl>
    <w:p w14:paraId="3EA95474" w14:textId="77777777" w:rsidR="00F82377" w:rsidRDefault="00F82377"/>
    <w:p w14:paraId="0119C9B9" w14:textId="77777777" w:rsidR="00021AE0" w:rsidRDefault="00021AE0">
      <w:r>
        <w:t>General Notes:</w:t>
      </w:r>
    </w:p>
    <w:p w14:paraId="2E9E77BB" w14:textId="4060091E" w:rsidR="00210D70" w:rsidRDefault="00D46FA9">
      <w:r>
        <w:t>They like</w:t>
      </w:r>
      <w:r w:rsidR="00210D70">
        <w:t xml:space="preserve"> listening </w:t>
      </w:r>
      <w:r w:rsidR="001E0A99">
        <w:t xml:space="preserve">to song </w:t>
      </w:r>
      <w:r w:rsidR="00210D70">
        <w:t xml:space="preserve">until the first big change of a song – often </w:t>
      </w:r>
      <w:r w:rsidR="001D4615">
        <w:t>that change defined whether they like the song or not.  Or, if they perceived a change was going to come and didn’t, they definitely didn’t like it.</w:t>
      </w:r>
    </w:p>
    <w:p w14:paraId="555C810B" w14:textId="613DDFF6" w:rsidR="005B0B65" w:rsidRDefault="009B403F">
      <w:r>
        <w:t>Experiment performed out</w:t>
      </w:r>
    </w:p>
    <w:sectPr w:rsidR="005B0B65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A3"/>
    <w:rsid w:val="00003E37"/>
    <w:rsid w:val="00021AE0"/>
    <w:rsid w:val="00090898"/>
    <w:rsid w:val="000A58DA"/>
    <w:rsid w:val="00151718"/>
    <w:rsid w:val="00162F6A"/>
    <w:rsid w:val="0016680A"/>
    <w:rsid w:val="00166932"/>
    <w:rsid w:val="001A085C"/>
    <w:rsid w:val="001A1CD3"/>
    <w:rsid w:val="001B4EFA"/>
    <w:rsid w:val="001C49D4"/>
    <w:rsid w:val="001D4615"/>
    <w:rsid w:val="001D54D6"/>
    <w:rsid w:val="001E0A99"/>
    <w:rsid w:val="001E1BBA"/>
    <w:rsid w:val="00210D70"/>
    <w:rsid w:val="00223AAA"/>
    <w:rsid w:val="002271AF"/>
    <w:rsid w:val="00242605"/>
    <w:rsid w:val="00247547"/>
    <w:rsid w:val="00260B71"/>
    <w:rsid w:val="00295CE7"/>
    <w:rsid w:val="00297BE0"/>
    <w:rsid w:val="002D1E22"/>
    <w:rsid w:val="002E78E4"/>
    <w:rsid w:val="00333174"/>
    <w:rsid w:val="00376677"/>
    <w:rsid w:val="00386F73"/>
    <w:rsid w:val="00394DB9"/>
    <w:rsid w:val="00435955"/>
    <w:rsid w:val="004B510F"/>
    <w:rsid w:val="004E0345"/>
    <w:rsid w:val="0053110F"/>
    <w:rsid w:val="0053451D"/>
    <w:rsid w:val="005439DA"/>
    <w:rsid w:val="005749CE"/>
    <w:rsid w:val="005769E9"/>
    <w:rsid w:val="00577553"/>
    <w:rsid w:val="005B0B65"/>
    <w:rsid w:val="006125EE"/>
    <w:rsid w:val="00662C43"/>
    <w:rsid w:val="006C0303"/>
    <w:rsid w:val="006D3152"/>
    <w:rsid w:val="006D5542"/>
    <w:rsid w:val="00737B61"/>
    <w:rsid w:val="007431A3"/>
    <w:rsid w:val="00764115"/>
    <w:rsid w:val="00791E6E"/>
    <w:rsid w:val="007C055B"/>
    <w:rsid w:val="007D644F"/>
    <w:rsid w:val="007F14C8"/>
    <w:rsid w:val="00823041"/>
    <w:rsid w:val="00861774"/>
    <w:rsid w:val="008957E0"/>
    <w:rsid w:val="008D1126"/>
    <w:rsid w:val="008E0C03"/>
    <w:rsid w:val="008E7518"/>
    <w:rsid w:val="00903A5A"/>
    <w:rsid w:val="009045B1"/>
    <w:rsid w:val="009114F6"/>
    <w:rsid w:val="00961916"/>
    <w:rsid w:val="009B403F"/>
    <w:rsid w:val="009B41BA"/>
    <w:rsid w:val="00A0768A"/>
    <w:rsid w:val="00A22DAB"/>
    <w:rsid w:val="00A555E9"/>
    <w:rsid w:val="00A8411A"/>
    <w:rsid w:val="00A91CEB"/>
    <w:rsid w:val="00A91E02"/>
    <w:rsid w:val="00AF5262"/>
    <w:rsid w:val="00B114A8"/>
    <w:rsid w:val="00B26A60"/>
    <w:rsid w:val="00B270C1"/>
    <w:rsid w:val="00B31152"/>
    <w:rsid w:val="00B5235D"/>
    <w:rsid w:val="00B56473"/>
    <w:rsid w:val="00B57C66"/>
    <w:rsid w:val="00BA64EC"/>
    <w:rsid w:val="00BB3BCC"/>
    <w:rsid w:val="00BE4E2F"/>
    <w:rsid w:val="00C32BD7"/>
    <w:rsid w:val="00C614F8"/>
    <w:rsid w:val="00C6656D"/>
    <w:rsid w:val="00C8046D"/>
    <w:rsid w:val="00C80C77"/>
    <w:rsid w:val="00CA46FA"/>
    <w:rsid w:val="00CB0C30"/>
    <w:rsid w:val="00CD2B5D"/>
    <w:rsid w:val="00D10AFD"/>
    <w:rsid w:val="00D14E19"/>
    <w:rsid w:val="00D46FA9"/>
    <w:rsid w:val="00D5765F"/>
    <w:rsid w:val="00D609D7"/>
    <w:rsid w:val="00D95388"/>
    <w:rsid w:val="00DC4704"/>
    <w:rsid w:val="00DE0683"/>
    <w:rsid w:val="00DE27E1"/>
    <w:rsid w:val="00E21FFE"/>
    <w:rsid w:val="00E34E90"/>
    <w:rsid w:val="00E57FAE"/>
    <w:rsid w:val="00EB304B"/>
    <w:rsid w:val="00EF2A2B"/>
    <w:rsid w:val="00F0561B"/>
    <w:rsid w:val="00F42F15"/>
    <w:rsid w:val="00F65C39"/>
    <w:rsid w:val="00F82377"/>
    <w:rsid w:val="00FA70AC"/>
    <w:rsid w:val="00FA758A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BD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note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notes_template.dotx</Template>
  <TotalTime>12</TotalTime>
  <Pages>2</Pages>
  <Words>280</Words>
  <Characters>1601</Characters>
  <Application>Microsoft Macintosh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31</cp:revision>
  <dcterms:created xsi:type="dcterms:W3CDTF">2017-03-21T19:07:00Z</dcterms:created>
  <dcterms:modified xsi:type="dcterms:W3CDTF">2017-03-21T19:25:00Z</dcterms:modified>
</cp:coreProperties>
</file>